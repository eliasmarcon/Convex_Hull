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8028689"/>
    <w:bookmarkStart w:id="1" w:name="_Toc213573237"/>
    <w:bookmarkStart w:id="2" w:name="_Toc213573560"/>
    <w:bookmarkStart w:id="3" w:name="_Toc214080642"/>
    <w:p w14:paraId="48D0D8CC" w14:textId="4D16CF47" w:rsidR="00191661" w:rsidRPr="00DF1518" w:rsidRDefault="00A54F48" w:rsidP="00807373">
      <w:pPr>
        <w:pStyle w:val="DeckblattBachelorarbeit"/>
        <w:spacing w:before="1134"/>
        <w:rPr>
          <w:color w:val="auto"/>
          <w:lang w:val="de-AT"/>
        </w:rPr>
      </w:pPr>
      <w:sdt>
        <w:sdtPr>
          <w:rPr>
            <w:lang w:val="de-AT"/>
          </w:rPr>
          <w:alias w:val="Untertitel/Betreff"/>
          <w:tag w:val="subtitle_subject"/>
          <w:id w:val="1634517100"/>
          <w:placeholder>
            <w:docPart w:val="D973336B2F9F4F8286A5A1FCA01092F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71FE4" w:rsidRPr="00DF1518">
            <w:rPr>
              <w:lang w:val="de-AT"/>
            </w:rPr>
            <w:t>LABORPROTOKOLL</w:t>
          </w:r>
        </w:sdtContent>
      </w:sdt>
    </w:p>
    <w:p w14:paraId="41C81ECC" w14:textId="77777777" w:rsidR="00363626" w:rsidRPr="00DF1518" w:rsidRDefault="00363626" w:rsidP="00363626">
      <w:pPr>
        <w:pStyle w:val="DeckblattStudiengang"/>
        <w:rPr>
          <w:color w:val="auto"/>
          <w:lang w:val="de-AT"/>
        </w:rPr>
      </w:pPr>
      <w:r w:rsidRPr="00DF1518">
        <w:rPr>
          <w:color w:val="auto"/>
          <w:lang w:val="de-AT"/>
        </w:rPr>
        <w:t>im Studiengang XXX</w:t>
      </w:r>
    </w:p>
    <w:p w14:paraId="706A2604" w14:textId="35525792" w:rsidR="000C35CB" w:rsidRPr="00DF1518" w:rsidRDefault="00363626" w:rsidP="00363626">
      <w:pPr>
        <w:pStyle w:val="DeckblattStudiengang"/>
        <w:spacing w:after="1701"/>
        <w:rPr>
          <w:color w:val="auto"/>
          <w:lang w:val="de-AT"/>
        </w:rPr>
      </w:pPr>
      <w:r w:rsidRPr="00DF1518">
        <w:rPr>
          <w:color w:val="auto"/>
          <w:lang w:val="de-AT"/>
        </w:rPr>
        <w:t>Lehrveranstaltung XXX</w:t>
      </w:r>
    </w:p>
    <w:p w14:paraId="51A84105" w14:textId="3682BBCB" w:rsidR="00191661" w:rsidRPr="00DF1518" w:rsidRDefault="00A54F48" w:rsidP="00807373">
      <w:pPr>
        <w:pStyle w:val="DeckblattArbeitstitel"/>
        <w:spacing w:after="2438"/>
        <w:rPr>
          <w:lang w:val="de-AT"/>
        </w:rPr>
      </w:pPr>
      <w:sdt>
        <w:sdtPr>
          <w:rPr>
            <w:lang w:val="de-AT"/>
          </w:rPr>
          <w:alias w:val="Dokumenttitel"/>
          <w:tag w:val="documenttitle"/>
          <w:id w:val="689881072"/>
          <w:placeholder>
            <w:docPart w:val="0C6E3A313BCD48E1B7BA78FB9EDF9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2D13" w:rsidRPr="00DF1518">
            <w:rPr>
              <w:lang w:val="de-AT"/>
            </w:rPr>
            <w:t>Arbeitstitel</w:t>
          </w:r>
        </w:sdtContent>
      </w:sdt>
    </w:p>
    <w:p w14:paraId="37D2EE1C" w14:textId="572B8796" w:rsidR="00191661" w:rsidRPr="00DF1518" w:rsidRDefault="007C1524" w:rsidP="005E5A61">
      <w:pPr>
        <w:pStyle w:val="DeckblattAutor"/>
        <w:rPr>
          <w:color w:val="auto"/>
          <w:lang w:val="de-AT"/>
        </w:rPr>
      </w:pPr>
      <w:r w:rsidRPr="00DF1518">
        <w:rPr>
          <w:color w:val="auto"/>
          <w:lang w:val="de-AT"/>
        </w:rPr>
        <w:t>Ausgeführt</w:t>
      </w:r>
      <w:r w:rsidR="002761EC" w:rsidRPr="00DF1518">
        <w:rPr>
          <w:color w:val="auto"/>
          <w:lang w:val="de-AT"/>
        </w:rPr>
        <w:t xml:space="preserve"> von:</w:t>
      </w:r>
      <w:r w:rsidR="002F11F7" w:rsidRPr="00DF1518">
        <w:rPr>
          <w:color w:val="auto"/>
          <w:lang w:val="de-AT"/>
        </w:rPr>
        <w:t xml:space="preserve"> </w:t>
      </w:r>
      <w:sdt>
        <w:sdtPr>
          <w:rPr>
            <w:lang w:val="de-AT"/>
          </w:rPr>
          <w:alias w:val="Autor"/>
          <w:tag w:val="Autor"/>
          <w:id w:val="-797065573"/>
          <w:placeholder>
            <w:docPart w:val="DefaultPlaceholder_-185401344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718ED" w:rsidRPr="00DF1518">
            <w:rPr>
              <w:lang w:val="de-AT"/>
            </w:rPr>
            <w:t>Titel Vorname Name, Titel</w:t>
          </w:r>
        </w:sdtContent>
      </w:sdt>
    </w:p>
    <w:p w14:paraId="32056EE8" w14:textId="77777777" w:rsidR="002761EC" w:rsidRPr="00DF1518" w:rsidRDefault="002761EC" w:rsidP="005E5A61">
      <w:pPr>
        <w:pStyle w:val="DeckblattAutor"/>
        <w:rPr>
          <w:color w:val="auto"/>
          <w:lang w:val="de-AT"/>
        </w:rPr>
      </w:pPr>
      <w:r w:rsidRPr="00DF1518">
        <w:rPr>
          <w:color w:val="auto"/>
          <w:lang w:val="de-AT"/>
        </w:rPr>
        <w:t>Personenkennzeichen: XXXXXXXXXX</w:t>
      </w:r>
    </w:p>
    <w:p w14:paraId="157C7FBE" w14:textId="77777777" w:rsidR="007B781E" w:rsidRPr="00DF1518" w:rsidRDefault="007B781E" w:rsidP="00F232C9">
      <w:pPr>
        <w:pStyle w:val="DeckblattAutor"/>
        <w:rPr>
          <w:color w:val="auto"/>
          <w:lang w:val="de-AT"/>
        </w:rPr>
      </w:pPr>
    </w:p>
    <w:p w14:paraId="643D5E1C" w14:textId="0A216549" w:rsidR="0016496E" w:rsidRPr="00DF1518" w:rsidRDefault="00191661" w:rsidP="0016496E">
      <w:pPr>
        <w:pStyle w:val="DeckblattAutor"/>
        <w:rPr>
          <w:color w:val="auto"/>
          <w:lang w:val="de-AT"/>
        </w:rPr>
      </w:pPr>
      <w:proofErr w:type="spellStart"/>
      <w:r w:rsidRPr="00DF1518">
        <w:rPr>
          <w:color w:val="auto"/>
          <w:lang w:val="de-AT"/>
        </w:rPr>
        <w:t>BegutachterIn</w:t>
      </w:r>
      <w:proofErr w:type="spellEnd"/>
      <w:r w:rsidRPr="00DF1518">
        <w:rPr>
          <w:color w:val="auto"/>
          <w:lang w:val="de-AT"/>
        </w:rPr>
        <w:t>: Titel Vorname Name</w:t>
      </w:r>
      <w:r w:rsidR="00A55DB3" w:rsidRPr="00DF1518">
        <w:rPr>
          <w:color w:val="auto"/>
          <w:lang w:val="de-AT"/>
        </w:rPr>
        <w:t>,</w:t>
      </w:r>
      <w:r w:rsidR="002761EC" w:rsidRPr="00DF1518">
        <w:rPr>
          <w:color w:val="auto"/>
          <w:lang w:val="de-AT"/>
        </w:rPr>
        <w:t xml:space="preserve"> Titel</w:t>
      </w:r>
    </w:p>
    <w:p w14:paraId="215039F5" w14:textId="77777777" w:rsidR="00191661" w:rsidRPr="00DF1518" w:rsidRDefault="00191661" w:rsidP="0016496E">
      <w:pPr>
        <w:pStyle w:val="DeckblattAutor"/>
        <w:rPr>
          <w:color w:val="auto"/>
          <w:sz w:val="24"/>
          <w:szCs w:val="24"/>
          <w:lang w:val="de-AT"/>
        </w:rPr>
      </w:pPr>
    </w:p>
    <w:p w14:paraId="1DCC210E" w14:textId="77777777" w:rsidR="00D9285D" w:rsidRPr="00DF1518" w:rsidRDefault="00191661" w:rsidP="00F232C9">
      <w:pPr>
        <w:pStyle w:val="DeckblattAutor"/>
        <w:rPr>
          <w:color w:val="auto"/>
          <w:lang w:val="de-AT"/>
        </w:rPr>
      </w:pPr>
      <w:r w:rsidRPr="00DF1518">
        <w:rPr>
          <w:color w:val="auto"/>
          <w:lang w:val="de-AT"/>
        </w:rPr>
        <w:t>Ort, Datum</w:t>
      </w:r>
    </w:p>
    <w:p w14:paraId="54B629DD" w14:textId="77777777" w:rsidR="004926E2" w:rsidRPr="00DF1518" w:rsidRDefault="004926E2" w:rsidP="00191661">
      <w:pPr>
        <w:rPr>
          <w:lang w:val="de-AT"/>
        </w:rPr>
        <w:sectPr w:rsidR="004926E2" w:rsidRPr="00DF1518" w:rsidSect="00127E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701" w:bottom="3402" w:left="1418" w:header="709" w:footer="709" w:gutter="0"/>
          <w:cols w:space="708"/>
          <w:titlePg/>
          <w:docGrid w:linePitch="360"/>
        </w:sectPr>
      </w:pPr>
    </w:p>
    <w:p w14:paraId="381A5C91" w14:textId="0EED782E" w:rsidR="001A1408" w:rsidRPr="00DF1518" w:rsidRDefault="00D416AA" w:rsidP="00D416AA">
      <w:pPr>
        <w:pStyle w:val="Startberschrift"/>
      </w:pPr>
      <w:bookmarkStart w:id="4" w:name="_Toc94299437"/>
      <w:bookmarkEnd w:id="0"/>
      <w:bookmarkEnd w:id="1"/>
      <w:bookmarkEnd w:id="2"/>
      <w:bookmarkEnd w:id="3"/>
      <w:r w:rsidRPr="00DF1518">
        <w:lastRenderedPageBreak/>
        <w:t>Inhaltsverzeichnis</w:t>
      </w:r>
      <w:bookmarkEnd w:id="4"/>
    </w:p>
    <w:p w14:paraId="53734880" w14:textId="2403CD4F" w:rsidR="000477C9" w:rsidRDefault="000477C9">
      <w:pPr>
        <w:pStyle w:val="Verzeichnis1"/>
        <w:tabs>
          <w:tab w:val="left" w:pos="960"/>
        </w:tabs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r>
        <w:rPr>
          <w:bCs w:val="0"/>
          <w:lang w:val="de-AT"/>
        </w:rPr>
        <w:fldChar w:fldCharType="begin"/>
      </w:r>
      <w:r>
        <w:rPr>
          <w:bCs w:val="0"/>
          <w:lang w:val="de-AT"/>
        </w:rPr>
        <w:instrText xml:space="preserve"> TOC \o "2-3" \h \z \t "Überschrift 1,1,Literatur,1" </w:instrText>
      </w:r>
      <w:r>
        <w:rPr>
          <w:bCs w:val="0"/>
          <w:lang w:val="de-AT"/>
        </w:rPr>
        <w:fldChar w:fldCharType="separate"/>
      </w:r>
      <w:hyperlink w:anchor="_Toc102978471" w:history="1">
        <w:r w:rsidRPr="007E49ED">
          <w:rPr>
            <w:rStyle w:val="Hyperlink"/>
            <w:noProof/>
            <w:lang w:val="de-AT"/>
          </w:rPr>
          <w:t>1</w:t>
        </w:r>
        <w:r>
          <w:rPr>
            <w:rFonts w:asciiTheme="minorHAnsi" w:eastAsiaTheme="minorEastAsia" w:hAnsiTheme="minorHAnsi" w:cstheme="minorBidi"/>
            <w:bCs w:val="0"/>
            <w:noProof/>
            <w:lang w:val="de-AT" w:eastAsia="de-AT"/>
          </w:rPr>
          <w:tab/>
        </w:r>
        <w:r w:rsidRPr="007E49ED">
          <w:rPr>
            <w:rStyle w:val="Hyperlink"/>
            <w:noProof/>
            <w:lang w:val="de-AT"/>
          </w:rPr>
          <w:t>Überschrift des ersten Kapitels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_Toc102978471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B1410D" w14:textId="51BCA077" w:rsidR="000477C9" w:rsidRDefault="00A54F48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102978472" w:history="1">
        <w:r w:rsidR="000477C9" w:rsidRPr="007E49ED">
          <w:rPr>
            <w:rStyle w:val="Hyperlink"/>
            <w:noProof/>
            <w:lang w:val="de-AT" w:eastAsia="en-US" w:bidi="en-US"/>
          </w:rPr>
          <w:t>1.1</w:t>
        </w:r>
        <w:r w:rsidR="000477C9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0477C9" w:rsidRPr="007E49ED">
          <w:rPr>
            <w:rStyle w:val="Hyperlink"/>
            <w:noProof/>
            <w:lang w:val="de-AT" w:eastAsia="en-US" w:bidi="en-US"/>
          </w:rPr>
          <w:t xml:space="preserve">Überschrift </w:t>
        </w:r>
        <w:r w:rsidR="000477C9" w:rsidRPr="007E49ED">
          <w:rPr>
            <w:rStyle w:val="Hyperlink"/>
            <w:noProof/>
            <w:lang w:val="de-AT"/>
          </w:rPr>
          <w:t>Tiefe</w:t>
        </w:r>
        <w:r w:rsidR="000477C9" w:rsidRPr="007E49ED">
          <w:rPr>
            <w:rStyle w:val="Hyperlink"/>
            <w:noProof/>
            <w:lang w:val="de-AT" w:eastAsia="en-US" w:bidi="en-US"/>
          </w:rPr>
          <w:t xml:space="preserve"> 2</w:t>
        </w:r>
        <w:r w:rsidR="000477C9">
          <w:rPr>
            <w:noProof/>
            <w:webHidden/>
          </w:rPr>
          <w:tab/>
        </w:r>
        <w:r w:rsidR="000477C9">
          <w:rPr>
            <w:noProof/>
            <w:webHidden/>
          </w:rPr>
          <w:fldChar w:fldCharType="begin"/>
        </w:r>
        <w:r w:rsidR="000477C9">
          <w:rPr>
            <w:noProof/>
            <w:webHidden/>
          </w:rPr>
          <w:instrText xml:space="preserve"> PAGEREF _Toc102978472 \h </w:instrText>
        </w:r>
        <w:r w:rsidR="000477C9">
          <w:rPr>
            <w:noProof/>
            <w:webHidden/>
          </w:rPr>
        </w:r>
        <w:r w:rsidR="000477C9">
          <w:rPr>
            <w:noProof/>
            <w:webHidden/>
          </w:rPr>
          <w:fldChar w:fldCharType="separate"/>
        </w:r>
        <w:r w:rsidR="000477C9">
          <w:rPr>
            <w:noProof/>
            <w:webHidden/>
          </w:rPr>
          <w:t>3</w:t>
        </w:r>
        <w:r w:rsidR="000477C9">
          <w:rPr>
            <w:noProof/>
            <w:webHidden/>
          </w:rPr>
          <w:fldChar w:fldCharType="end"/>
        </w:r>
      </w:hyperlink>
    </w:p>
    <w:p w14:paraId="13194E71" w14:textId="6B0938AE" w:rsidR="000477C9" w:rsidRDefault="00A54F48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2978473" w:history="1">
        <w:r w:rsidR="000477C9" w:rsidRPr="007E49ED">
          <w:rPr>
            <w:rStyle w:val="Hyperlink"/>
            <w:noProof/>
            <w:lang w:val="de-AT"/>
          </w:rPr>
          <w:t>1.1.1</w:t>
        </w:r>
        <w:r w:rsidR="000477C9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0477C9" w:rsidRPr="007E49ED">
          <w:rPr>
            <w:rStyle w:val="Hyperlink"/>
            <w:noProof/>
            <w:lang w:val="de-AT"/>
          </w:rPr>
          <w:t>Überschrift Tiefe 3</w:t>
        </w:r>
        <w:r w:rsidR="000477C9">
          <w:rPr>
            <w:noProof/>
            <w:webHidden/>
          </w:rPr>
          <w:tab/>
        </w:r>
        <w:r w:rsidR="000477C9">
          <w:rPr>
            <w:noProof/>
            <w:webHidden/>
          </w:rPr>
          <w:fldChar w:fldCharType="begin"/>
        </w:r>
        <w:r w:rsidR="000477C9">
          <w:rPr>
            <w:noProof/>
            <w:webHidden/>
          </w:rPr>
          <w:instrText xml:space="preserve"> PAGEREF _Toc102978473 \h </w:instrText>
        </w:r>
        <w:r w:rsidR="000477C9">
          <w:rPr>
            <w:noProof/>
            <w:webHidden/>
          </w:rPr>
        </w:r>
        <w:r w:rsidR="000477C9">
          <w:rPr>
            <w:noProof/>
            <w:webHidden/>
          </w:rPr>
          <w:fldChar w:fldCharType="separate"/>
        </w:r>
        <w:r w:rsidR="000477C9">
          <w:rPr>
            <w:noProof/>
            <w:webHidden/>
          </w:rPr>
          <w:t>3</w:t>
        </w:r>
        <w:r w:rsidR="000477C9">
          <w:rPr>
            <w:noProof/>
            <w:webHidden/>
          </w:rPr>
          <w:fldChar w:fldCharType="end"/>
        </w:r>
      </w:hyperlink>
    </w:p>
    <w:p w14:paraId="4CE2F9CD" w14:textId="5C46F137" w:rsidR="000477C9" w:rsidRDefault="00A54F48">
      <w:pPr>
        <w:pStyle w:val="Verzeichnis1"/>
        <w:tabs>
          <w:tab w:val="left" w:pos="960"/>
        </w:tabs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102978474" w:history="1">
        <w:r w:rsidR="000477C9" w:rsidRPr="007E49ED">
          <w:rPr>
            <w:rStyle w:val="Hyperlink"/>
            <w:noProof/>
            <w:lang w:val="de-AT"/>
          </w:rPr>
          <w:t>2</w:t>
        </w:r>
        <w:r w:rsidR="000477C9">
          <w:rPr>
            <w:rFonts w:asciiTheme="minorHAnsi" w:eastAsiaTheme="minorEastAsia" w:hAnsiTheme="minorHAnsi" w:cstheme="minorBidi"/>
            <w:bCs w:val="0"/>
            <w:noProof/>
            <w:lang w:val="de-AT" w:eastAsia="de-AT"/>
          </w:rPr>
          <w:tab/>
        </w:r>
        <w:r w:rsidR="000477C9" w:rsidRPr="007E49ED">
          <w:rPr>
            <w:rStyle w:val="Hyperlink"/>
            <w:noProof/>
            <w:lang w:val="de-AT"/>
          </w:rPr>
          <w:t>Überschrift des zweiten Kapitels</w:t>
        </w:r>
        <w:r w:rsidR="000477C9">
          <w:rPr>
            <w:noProof/>
            <w:webHidden/>
          </w:rPr>
          <w:tab/>
        </w:r>
        <w:r w:rsidR="000477C9">
          <w:rPr>
            <w:noProof/>
            <w:webHidden/>
          </w:rPr>
          <w:fldChar w:fldCharType="begin"/>
        </w:r>
        <w:r w:rsidR="000477C9">
          <w:rPr>
            <w:noProof/>
            <w:webHidden/>
          </w:rPr>
          <w:instrText xml:space="preserve"> PAGEREF _Toc102978474 \h </w:instrText>
        </w:r>
        <w:r w:rsidR="000477C9">
          <w:rPr>
            <w:noProof/>
            <w:webHidden/>
          </w:rPr>
        </w:r>
        <w:r w:rsidR="000477C9">
          <w:rPr>
            <w:noProof/>
            <w:webHidden/>
          </w:rPr>
          <w:fldChar w:fldCharType="separate"/>
        </w:r>
        <w:r w:rsidR="000477C9">
          <w:rPr>
            <w:noProof/>
            <w:webHidden/>
          </w:rPr>
          <w:t>3</w:t>
        </w:r>
        <w:r w:rsidR="000477C9">
          <w:rPr>
            <w:noProof/>
            <w:webHidden/>
          </w:rPr>
          <w:fldChar w:fldCharType="end"/>
        </w:r>
      </w:hyperlink>
    </w:p>
    <w:p w14:paraId="3A960284" w14:textId="67077BC0" w:rsidR="000477C9" w:rsidRDefault="00A54F48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102978475" w:history="1">
        <w:r w:rsidR="000477C9" w:rsidRPr="007E49ED">
          <w:rPr>
            <w:rStyle w:val="Hyperlink"/>
            <w:noProof/>
            <w:lang w:val="de-AT" w:eastAsia="en-US" w:bidi="en-US"/>
          </w:rPr>
          <w:t>2.1</w:t>
        </w:r>
        <w:r w:rsidR="000477C9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0477C9" w:rsidRPr="007E49ED">
          <w:rPr>
            <w:rStyle w:val="Hyperlink"/>
            <w:noProof/>
            <w:lang w:val="de-AT" w:eastAsia="en-US" w:bidi="en-US"/>
          </w:rPr>
          <w:t>Überschrift Tiefe 2</w:t>
        </w:r>
        <w:r w:rsidR="000477C9">
          <w:rPr>
            <w:noProof/>
            <w:webHidden/>
          </w:rPr>
          <w:tab/>
        </w:r>
        <w:r w:rsidR="000477C9">
          <w:rPr>
            <w:noProof/>
            <w:webHidden/>
          </w:rPr>
          <w:fldChar w:fldCharType="begin"/>
        </w:r>
        <w:r w:rsidR="000477C9">
          <w:rPr>
            <w:noProof/>
            <w:webHidden/>
          </w:rPr>
          <w:instrText xml:space="preserve"> PAGEREF _Toc102978475 \h </w:instrText>
        </w:r>
        <w:r w:rsidR="000477C9">
          <w:rPr>
            <w:noProof/>
            <w:webHidden/>
          </w:rPr>
        </w:r>
        <w:r w:rsidR="000477C9">
          <w:rPr>
            <w:noProof/>
            <w:webHidden/>
          </w:rPr>
          <w:fldChar w:fldCharType="separate"/>
        </w:r>
        <w:r w:rsidR="000477C9">
          <w:rPr>
            <w:noProof/>
            <w:webHidden/>
          </w:rPr>
          <w:t>3</w:t>
        </w:r>
        <w:r w:rsidR="000477C9">
          <w:rPr>
            <w:noProof/>
            <w:webHidden/>
          </w:rPr>
          <w:fldChar w:fldCharType="end"/>
        </w:r>
      </w:hyperlink>
    </w:p>
    <w:p w14:paraId="27EB6203" w14:textId="40F44E67" w:rsidR="000477C9" w:rsidRDefault="00A54F48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102978476" w:history="1">
        <w:r w:rsidR="000477C9" w:rsidRPr="007E49ED">
          <w:rPr>
            <w:rStyle w:val="Hyperlink"/>
            <w:noProof/>
            <w:lang w:val="de-AT" w:eastAsia="en-US" w:bidi="en-US"/>
          </w:rPr>
          <w:t>2.2</w:t>
        </w:r>
        <w:r w:rsidR="000477C9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0477C9" w:rsidRPr="007E49ED">
          <w:rPr>
            <w:rStyle w:val="Hyperlink"/>
            <w:noProof/>
            <w:lang w:val="de-AT" w:eastAsia="en-US" w:bidi="en-US"/>
          </w:rPr>
          <w:t>Überschrift Tiefe 2</w:t>
        </w:r>
        <w:r w:rsidR="000477C9">
          <w:rPr>
            <w:noProof/>
            <w:webHidden/>
          </w:rPr>
          <w:tab/>
        </w:r>
        <w:r w:rsidR="000477C9">
          <w:rPr>
            <w:noProof/>
            <w:webHidden/>
          </w:rPr>
          <w:fldChar w:fldCharType="begin"/>
        </w:r>
        <w:r w:rsidR="000477C9">
          <w:rPr>
            <w:noProof/>
            <w:webHidden/>
          </w:rPr>
          <w:instrText xml:space="preserve"> PAGEREF _Toc102978476 \h </w:instrText>
        </w:r>
        <w:r w:rsidR="000477C9">
          <w:rPr>
            <w:noProof/>
            <w:webHidden/>
          </w:rPr>
        </w:r>
        <w:r w:rsidR="000477C9">
          <w:rPr>
            <w:noProof/>
            <w:webHidden/>
          </w:rPr>
          <w:fldChar w:fldCharType="separate"/>
        </w:r>
        <w:r w:rsidR="000477C9">
          <w:rPr>
            <w:noProof/>
            <w:webHidden/>
          </w:rPr>
          <w:t>3</w:t>
        </w:r>
        <w:r w:rsidR="000477C9">
          <w:rPr>
            <w:noProof/>
            <w:webHidden/>
          </w:rPr>
          <w:fldChar w:fldCharType="end"/>
        </w:r>
      </w:hyperlink>
    </w:p>
    <w:p w14:paraId="0C1BE1B0" w14:textId="5BBD66F2" w:rsidR="000477C9" w:rsidRDefault="00A54F48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2978477" w:history="1">
        <w:r w:rsidR="000477C9" w:rsidRPr="007E49ED">
          <w:rPr>
            <w:rStyle w:val="Hyperlink"/>
            <w:noProof/>
            <w:lang w:val="de-AT"/>
          </w:rPr>
          <w:t>2.2.1</w:t>
        </w:r>
        <w:r w:rsidR="000477C9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0477C9" w:rsidRPr="007E49ED">
          <w:rPr>
            <w:rStyle w:val="Hyperlink"/>
            <w:noProof/>
            <w:lang w:val="de-AT"/>
          </w:rPr>
          <w:t>Überschrift Tiefe 3</w:t>
        </w:r>
        <w:r w:rsidR="000477C9">
          <w:rPr>
            <w:noProof/>
            <w:webHidden/>
          </w:rPr>
          <w:tab/>
        </w:r>
        <w:r w:rsidR="000477C9">
          <w:rPr>
            <w:noProof/>
            <w:webHidden/>
          </w:rPr>
          <w:fldChar w:fldCharType="begin"/>
        </w:r>
        <w:r w:rsidR="000477C9">
          <w:rPr>
            <w:noProof/>
            <w:webHidden/>
          </w:rPr>
          <w:instrText xml:space="preserve"> PAGEREF _Toc102978477 \h </w:instrText>
        </w:r>
        <w:r w:rsidR="000477C9">
          <w:rPr>
            <w:noProof/>
            <w:webHidden/>
          </w:rPr>
        </w:r>
        <w:r w:rsidR="000477C9">
          <w:rPr>
            <w:noProof/>
            <w:webHidden/>
          </w:rPr>
          <w:fldChar w:fldCharType="separate"/>
        </w:r>
        <w:r w:rsidR="000477C9">
          <w:rPr>
            <w:noProof/>
            <w:webHidden/>
          </w:rPr>
          <w:t>4</w:t>
        </w:r>
        <w:r w:rsidR="000477C9">
          <w:rPr>
            <w:noProof/>
            <w:webHidden/>
          </w:rPr>
          <w:fldChar w:fldCharType="end"/>
        </w:r>
      </w:hyperlink>
    </w:p>
    <w:p w14:paraId="24ADD330" w14:textId="4C4EB77A" w:rsidR="000477C9" w:rsidRDefault="00A54F48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2978478" w:history="1">
        <w:r w:rsidR="000477C9" w:rsidRPr="007E49ED">
          <w:rPr>
            <w:rStyle w:val="Hyperlink"/>
            <w:noProof/>
            <w:lang w:val="de-AT"/>
          </w:rPr>
          <w:t>2.2.2</w:t>
        </w:r>
        <w:r w:rsidR="000477C9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0477C9" w:rsidRPr="007E49ED">
          <w:rPr>
            <w:rStyle w:val="Hyperlink"/>
            <w:noProof/>
            <w:lang w:val="de-AT"/>
          </w:rPr>
          <w:t>Überschrift Tiefe 3</w:t>
        </w:r>
        <w:r w:rsidR="000477C9">
          <w:rPr>
            <w:noProof/>
            <w:webHidden/>
          </w:rPr>
          <w:tab/>
        </w:r>
        <w:r w:rsidR="000477C9">
          <w:rPr>
            <w:noProof/>
            <w:webHidden/>
          </w:rPr>
          <w:fldChar w:fldCharType="begin"/>
        </w:r>
        <w:r w:rsidR="000477C9">
          <w:rPr>
            <w:noProof/>
            <w:webHidden/>
          </w:rPr>
          <w:instrText xml:space="preserve"> PAGEREF _Toc102978478 \h </w:instrText>
        </w:r>
        <w:r w:rsidR="000477C9">
          <w:rPr>
            <w:noProof/>
            <w:webHidden/>
          </w:rPr>
        </w:r>
        <w:r w:rsidR="000477C9">
          <w:rPr>
            <w:noProof/>
            <w:webHidden/>
          </w:rPr>
          <w:fldChar w:fldCharType="separate"/>
        </w:r>
        <w:r w:rsidR="000477C9">
          <w:rPr>
            <w:noProof/>
            <w:webHidden/>
          </w:rPr>
          <w:t>4</w:t>
        </w:r>
        <w:r w:rsidR="000477C9">
          <w:rPr>
            <w:noProof/>
            <w:webHidden/>
          </w:rPr>
          <w:fldChar w:fldCharType="end"/>
        </w:r>
      </w:hyperlink>
    </w:p>
    <w:p w14:paraId="3B8B9F65" w14:textId="789701E6" w:rsidR="000477C9" w:rsidRDefault="00A54F48">
      <w:pPr>
        <w:pStyle w:val="Verzeichnis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102978479" w:history="1">
        <w:r w:rsidR="000477C9" w:rsidRPr="007E49ED">
          <w:rPr>
            <w:rStyle w:val="Hyperlink"/>
            <w:noProof/>
            <w:lang w:val="de-AT"/>
          </w:rPr>
          <w:t>Literaturverzeichnis</w:t>
        </w:r>
        <w:r w:rsidR="000477C9">
          <w:rPr>
            <w:noProof/>
            <w:webHidden/>
          </w:rPr>
          <w:tab/>
        </w:r>
        <w:r w:rsidR="000477C9">
          <w:rPr>
            <w:noProof/>
            <w:webHidden/>
          </w:rPr>
          <w:fldChar w:fldCharType="begin"/>
        </w:r>
        <w:r w:rsidR="000477C9">
          <w:rPr>
            <w:noProof/>
            <w:webHidden/>
          </w:rPr>
          <w:instrText xml:space="preserve"> PAGEREF _Toc102978479 \h </w:instrText>
        </w:r>
        <w:r w:rsidR="000477C9">
          <w:rPr>
            <w:noProof/>
            <w:webHidden/>
          </w:rPr>
        </w:r>
        <w:r w:rsidR="000477C9">
          <w:rPr>
            <w:noProof/>
            <w:webHidden/>
          </w:rPr>
          <w:fldChar w:fldCharType="separate"/>
        </w:r>
        <w:r w:rsidR="000477C9">
          <w:rPr>
            <w:noProof/>
            <w:webHidden/>
          </w:rPr>
          <w:t>5</w:t>
        </w:r>
        <w:r w:rsidR="000477C9">
          <w:rPr>
            <w:noProof/>
            <w:webHidden/>
          </w:rPr>
          <w:fldChar w:fldCharType="end"/>
        </w:r>
      </w:hyperlink>
    </w:p>
    <w:p w14:paraId="766EC00D" w14:textId="5378A716" w:rsidR="000477C9" w:rsidRDefault="00A54F48">
      <w:pPr>
        <w:pStyle w:val="Verzeichnis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102978480" w:history="1">
        <w:r w:rsidR="000477C9" w:rsidRPr="007E49ED">
          <w:rPr>
            <w:rStyle w:val="Hyperlink"/>
            <w:noProof/>
            <w:lang w:val="de-AT"/>
          </w:rPr>
          <w:t>Abbildungsverzeichnis</w:t>
        </w:r>
        <w:r w:rsidR="000477C9">
          <w:rPr>
            <w:noProof/>
            <w:webHidden/>
          </w:rPr>
          <w:tab/>
        </w:r>
        <w:r w:rsidR="000477C9">
          <w:rPr>
            <w:noProof/>
            <w:webHidden/>
          </w:rPr>
          <w:fldChar w:fldCharType="begin"/>
        </w:r>
        <w:r w:rsidR="000477C9">
          <w:rPr>
            <w:noProof/>
            <w:webHidden/>
          </w:rPr>
          <w:instrText xml:space="preserve"> PAGEREF _Toc102978480 \h </w:instrText>
        </w:r>
        <w:r w:rsidR="000477C9">
          <w:rPr>
            <w:noProof/>
            <w:webHidden/>
          </w:rPr>
        </w:r>
        <w:r w:rsidR="000477C9">
          <w:rPr>
            <w:noProof/>
            <w:webHidden/>
          </w:rPr>
          <w:fldChar w:fldCharType="separate"/>
        </w:r>
        <w:r w:rsidR="000477C9">
          <w:rPr>
            <w:noProof/>
            <w:webHidden/>
          </w:rPr>
          <w:t>6</w:t>
        </w:r>
        <w:r w:rsidR="000477C9">
          <w:rPr>
            <w:noProof/>
            <w:webHidden/>
          </w:rPr>
          <w:fldChar w:fldCharType="end"/>
        </w:r>
      </w:hyperlink>
    </w:p>
    <w:p w14:paraId="11CAB52D" w14:textId="60D922C2" w:rsidR="000477C9" w:rsidRDefault="00A54F48">
      <w:pPr>
        <w:pStyle w:val="Verzeichnis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102978481" w:history="1">
        <w:r w:rsidR="000477C9" w:rsidRPr="007E49ED">
          <w:rPr>
            <w:rStyle w:val="Hyperlink"/>
            <w:noProof/>
            <w:lang w:val="de-AT"/>
          </w:rPr>
          <w:t>Tabellenverzeichnis</w:t>
        </w:r>
        <w:r w:rsidR="000477C9">
          <w:rPr>
            <w:noProof/>
            <w:webHidden/>
          </w:rPr>
          <w:tab/>
        </w:r>
        <w:r w:rsidR="000477C9">
          <w:rPr>
            <w:noProof/>
            <w:webHidden/>
          </w:rPr>
          <w:fldChar w:fldCharType="begin"/>
        </w:r>
        <w:r w:rsidR="000477C9">
          <w:rPr>
            <w:noProof/>
            <w:webHidden/>
          </w:rPr>
          <w:instrText xml:space="preserve"> PAGEREF _Toc102978481 \h </w:instrText>
        </w:r>
        <w:r w:rsidR="000477C9">
          <w:rPr>
            <w:noProof/>
            <w:webHidden/>
          </w:rPr>
        </w:r>
        <w:r w:rsidR="000477C9">
          <w:rPr>
            <w:noProof/>
            <w:webHidden/>
          </w:rPr>
          <w:fldChar w:fldCharType="separate"/>
        </w:r>
        <w:r w:rsidR="000477C9">
          <w:rPr>
            <w:noProof/>
            <w:webHidden/>
          </w:rPr>
          <w:t>7</w:t>
        </w:r>
        <w:r w:rsidR="000477C9">
          <w:rPr>
            <w:noProof/>
            <w:webHidden/>
          </w:rPr>
          <w:fldChar w:fldCharType="end"/>
        </w:r>
      </w:hyperlink>
    </w:p>
    <w:p w14:paraId="28953BF7" w14:textId="7AEBBC7D" w:rsidR="000477C9" w:rsidRDefault="00A54F48">
      <w:pPr>
        <w:pStyle w:val="Verzeichnis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102978482" w:history="1">
        <w:r w:rsidR="000477C9" w:rsidRPr="007E49ED">
          <w:rPr>
            <w:rStyle w:val="Hyperlink"/>
            <w:noProof/>
            <w:lang w:val="de-AT"/>
          </w:rPr>
          <w:t>Abkürzungsverzeichnis</w:t>
        </w:r>
        <w:r w:rsidR="000477C9">
          <w:rPr>
            <w:noProof/>
            <w:webHidden/>
          </w:rPr>
          <w:tab/>
        </w:r>
        <w:r w:rsidR="000477C9">
          <w:rPr>
            <w:noProof/>
            <w:webHidden/>
          </w:rPr>
          <w:fldChar w:fldCharType="begin"/>
        </w:r>
        <w:r w:rsidR="000477C9">
          <w:rPr>
            <w:noProof/>
            <w:webHidden/>
          </w:rPr>
          <w:instrText xml:space="preserve"> PAGEREF _Toc102978482 \h </w:instrText>
        </w:r>
        <w:r w:rsidR="000477C9">
          <w:rPr>
            <w:noProof/>
            <w:webHidden/>
          </w:rPr>
        </w:r>
        <w:r w:rsidR="000477C9">
          <w:rPr>
            <w:noProof/>
            <w:webHidden/>
          </w:rPr>
          <w:fldChar w:fldCharType="separate"/>
        </w:r>
        <w:r w:rsidR="000477C9">
          <w:rPr>
            <w:noProof/>
            <w:webHidden/>
          </w:rPr>
          <w:t>8</w:t>
        </w:r>
        <w:r w:rsidR="000477C9">
          <w:rPr>
            <w:noProof/>
            <w:webHidden/>
          </w:rPr>
          <w:fldChar w:fldCharType="end"/>
        </w:r>
      </w:hyperlink>
    </w:p>
    <w:p w14:paraId="002A4A8D" w14:textId="505428EC" w:rsidR="000477C9" w:rsidRDefault="00A54F48">
      <w:pPr>
        <w:pStyle w:val="Verzeichnis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102978483" w:history="1">
        <w:r w:rsidR="000477C9" w:rsidRPr="007E49ED">
          <w:rPr>
            <w:rStyle w:val="Hyperlink"/>
            <w:noProof/>
            <w:lang w:val="de-AT"/>
          </w:rPr>
          <w:t>Anhang A: Überschrift des ersten Anhangs</w:t>
        </w:r>
        <w:r w:rsidR="000477C9">
          <w:rPr>
            <w:noProof/>
            <w:webHidden/>
          </w:rPr>
          <w:tab/>
        </w:r>
        <w:r w:rsidR="000477C9">
          <w:rPr>
            <w:noProof/>
            <w:webHidden/>
          </w:rPr>
          <w:fldChar w:fldCharType="begin"/>
        </w:r>
        <w:r w:rsidR="000477C9">
          <w:rPr>
            <w:noProof/>
            <w:webHidden/>
          </w:rPr>
          <w:instrText xml:space="preserve"> PAGEREF _Toc102978483 \h </w:instrText>
        </w:r>
        <w:r w:rsidR="000477C9">
          <w:rPr>
            <w:noProof/>
            <w:webHidden/>
          </w:rPr>
        </w:r>
        <w:r w:rsidR="000477C9">
          <w:rPr>
            <w:noProof/>
            <w:webHidden/>
          </w:rPr>
          <w:fldChar w:fldCharType="separate"/>
        </w:r>
        <w:r w:rsidR="000477C9">
          <w:rPr>
            <w:noProof/>
            <w:webHidden/>
          </w:rPr>
          <w:t>9</w:t>
        </w:r>
        <w:r w:rsidR="000477C9">
          <w:rPr>
            <w:noProof/>
            <w:webHidden/>
          </w:rPr>
          <w:fldChar w:fldCharType="end"/>
        </w:r>
      </w:hyperlink>
    </w:p>
    <w:p w14:paraId="717AB233" w14:textId="3F8B1B86" w:rsidR="000477C9" w:rsidRDefault="00A54F48">
      <w:pPr>
        <w:pStyle w:val="Verzeichnis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102978484" w:history="1">
        <w:r w:rsidR="000477C9" w:rsidRPr="007E49ED">
          <w:rPr>
            <w:rStyle w:val="Hyperlink"/>
            <w:noProof/>
            <w:lang w:val="de-AT"/>
          </w:rPr>
          <w:t>Anhang B: Überschrift des zweiten Anhangs</w:t>
        </w:r>
        <w:r w:rsidR="000477C9">
          <w:rPr>
            <w:noProof/>
            <w:webHidden/>
          </w:rPr>
          <w:tab/>
        </w:r>
        <w:r w:rsidR="000477C9">
          <w:rPr>
            <w:noProof/>
            <w:webHidden/>
          </w:rPr>
          <w:fldChar w:fldCharType="begin"/>
        </w:r>
        <w:r w:rsidR="000477C9">
          <w:rPr>
            <w:noProof/>
            <w:webHidden/>
          </w:rPr>
          <w:instrText xml:space="preserve"> PAGEREF _Toc102978484 \h </w:instrText>
        </w:r>
        <w:r w:rsidR="000477C9">
          <w:rPr>
            <w:noProof/>
            <w:webHidden/>
          </w:rPr>
        </w:r>
        <w:r w:rsidR="000477C9">
          <w:rPr>
            <w:noProof/>
            <w:webHidden/>
          </w:rPr>
          <w:fldChar w:fldCharType="separate"/>
        </w:r>
        <w:r w:rsidR="000477C9">
          <w:rPr>
            <w:noProof/>
            <w:webHidden/>
          </w:rPr>
          <w:t>10</w:t>
        </w:r>
        <w:r w:rsidR="000477C9">
          <w:rPr>
            <w:noProof/>
            <w:webHidden/>
          </w:rPr>
          <w:fldChar w:fldCharType="end"/>
        </w:r>
      </w:hyperlink>
    </w:p>
    <w:p w14:paraId="2FD15687" w14:textId="0B134A77" w:rsidR="0070616D" w:rsidRPr="00DF1518" w:rsidRDefault="000477C9" w:rsidP="001B68E4">
      <w:pPr>
        <w:rPr>
          <w:lang w:val="de-AT"/>
        </w:rPr>
      </w:pPr>
      <w:r>
        <w:rPr>
          <w:rFonts w:cs="Arial"/>
          <w:bCs/>
          <w:szCs w:val="22"/>
          <w:lang w:val="de-AT"/>
        </w:rPr>
        <w:fldChar w:fldCharType="end"/>
      </w:r>
    </w:p>
    <w:p w14:paraId="327ACF43" w14:textId="27FA4C77" w:rsidR="001B68E4" w:rsidRPr="00DF1518" w:rsidRDefault="00077A5B" w:rsidP="002F11F7">
      <w:pPr>
        <w:pStyle w:val="Anmerkungen"/>
        <w:rPr>
          <w:lang w:val="de-AT"/>
        </w:rPr>
      </w:pPr>
      <w:r w:rsidRPr="00DF1518">
        <w:rPr>
          <w:lang w:val="de-AT"/>
        </w:rPr>
        <w:t>ANMERKUNG: Dieses Inhaltverzeichnis generiert sich selbst.</w:t>
      </w:r>
    </w:p>
    <w:p w14:paraId="18145F9E" w14:textId="77777777" w:rsidR="00D416AA" w:rsidRPr="00DF1518" w:rsidRDefault="00C77BA2" w:rsidP="00BE0857">
      <w:pPr>
        <w:pStyle w:val="berschrift1"/>
        <w:numPr>
          <w:ilvl w:val="0"/>
          <w:numId w:val="29"/>
        </w:numPr>
        <w:tabs>
          <w:tab w:val="left" w:pos="180"/>
          <w:tab w:val="left" w:pos="360"/>
        </w:tabs>
        <w:ind w:left="0" w:firstLine="0"/>
        <w:rPr>
          <w:lang w:val="de-AT"/>
        </w:rPr>
      </w:pPr>
      <w:bookmarkStart w:id="5" w:name="_Toc114210880"/>
      <w:r w:rsidRPr="00DF1518">
        <w:rPr>
          <w:bCs w:val="0"/>
          <w:kern w:val="0"/>
          <w:sz w:val="24"/>
          <w:szCs w:val="24"/>
          <w:lang w:val="de-AT"/>
        </w:rPr>
        <w:br w:type="page"/>
      </w:r>
      <w:bookmarkStart w:id="6" w:name="_Toc264537158"/>
      <w:bookmarkStart w:id="7" w:name="_Toc264537884"/>
      <w:bookmarkStart w:id="8" w:name="_Toc94299438"/>
      <w:bookmarkStart w:id="9" w:name="_Toc102978471"/>
      <w:r w:rsidR="00D416AA" w:rsidRPr="00DF1518">
        <w:rPr>
          <w:lang w:val="de-AT"/>
        </w:rPr>
        <w:lastRenderedPageBreak/>
        <w:t>Überschrift des ersten Kapitels</w:t>
      </w:r>
      <w:bookmarkEnd w:id="5"/>
      <w:bookmarkEnd w:id="6"/>
      <w:bookmarkEnd w:id="7"/>
      <w:bookmarkEnd w:id="8"/>
      <w:bookmarkEnd w:id="9"/>
    </w:p>
    <w:p w14:paraId="60A4F70E" w14:textId="77777777" w:rsidR="00D416AA" w:rsidRPr="00DF1518" w:rsidRDefault="00D416AA" w:rsidP="00415E8D">
      <w:pPr>
        <w:rPr>
          <w:szCs w:val="22"/>
          <w:lang w:val="de-AT"/>
        </w:rPr>
      </w:pPr>
      <w:r w:rsidRPr="00DF1518">
        <w:rPr>
          <w:szCs w:val="22"/>
          <w:lang w:val="de-AT"/>
        </w:rPr>
        <w:t xml:space="preserve">Text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</w:p>
    <w:p w14:paraId="33A6B8F1" w14:textId="77777777" w:rsidR="00D11956" w:rsidRPr="00DF1518" w:rsidRDefault="00D11956" w:rsidP="00415E8D">
      <w:pPr>
        <w:rPr>
          <w:szCs w:val="22"/>
          <w:lang w:val="de-AT"/>
        </w:rPr>
      </w:pPr>
    </w:p>
    <w:p w14:paraId="1E11BBC3" w14:textId="77777777" w:rsidR="00D416AA" w:rsidRPr="00DF1518" w:rsidRDefault="00D416AA" w:rsidP="00D11956">
      <w:pPr>
        <w:pStyle w:val="berschrift2"/>
        <w:rPr>
          <w:lang w:val="de-AT" w:eastAsia="en-US" w:bidi="en-US"/>
        </w:rPr>
      </w:pPr>
      <w:bookmarkStart w:id="10" w:name="_Toc114210881"/>
      <w:bookmarkStart w:id="11" w:name="_Toc264537159"/>
      <w:bookmarkStart w:id="12" w:name="_Toc264537885"/>
      <w:bookmarkStart w:id="13" w:name="_Toc94299439"/>
      <w:bookmarkStart w:id="14" w:name="_Toc102978472"/>
      <w:r w:rsidRPr="00DF1518">
        <w:rPr>
          <w:lang w:val="de-AT" w:eastAsia="en-US" w:bidi="en-US"/>
        </w:rPr>
        <w:t xml:space="preserve">Überschrift </w:t>
      </w:r>
      <w:r w:rsidRPr="00DF1518">
        <w:rPr>
          <w:lang w:val="de-AT"/>
        </w:rPr>
        <w:t>Tiefe</w:t>
      </w:r>
      <w:r w:rsidRPr="00DF1518">
        <w:rPr>
          <w:lang w:val="de-AT" w:eastAsia="en-US" w:bidi="en-US"/>
        </w:rPr>
        <w:t xml:space="preserve"> 2</w:t>
      </w:r>
      <w:bookmarkEnd w:id="10"/>
      <w:bookmarkEnd w:id="11"/>
      <w:bookmarkEnd w:id="12"/>
      <w:bookmarkEnd w:id="13"/>
      <w:bookmarkEnd w:id="14"/>
    </w:p>
    <w:p w14:paraId="295CE2E3" w14:textId="77777777" w:rsidR="00D416AA" w:rsidRPr="00DF1518" w:rsidRDefault="00D416AA" w:rsidP="00AD7F2F">
      <w:pPr>
        <w:rPr>
          <w:szCs w:val="22"/>
          <w:lang w:val="de-AT"/>
        </w:rPr>
      </w:pPr>
      <w:r w:rsidRPr="00DF1518">
        <w:rPr>
          <w:szCs w:val="22"/>
          <w:lang w:val="de-AT"/>
        </w:rPr>
        <w:t xml:space="preserve">Text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</w:p>
    <w:p w14:paraId="6B78D709" w14:textId="77777777" w:rsidR="00D11956" w:rsidRPr="00DF1518" w:rsidRDefault="00D11956" w:rsidP="00AD7F2F">
      <w:pPr>
        <w:rPr>
          <w:szCs w:val="22"/>
          <w:lang w:val="de-AT"/>
        </w:rPr>
      </w:pPr>
    </w:p>
    <w:p w14:paraId="15DE536E" w14:textId="77777777" w:rsidR="00D416AA" w:rsidRPr="00DF1518" w:rsidRDefault="00D416AA" w:rsidP="00BE0857">
      <w:pPr>
        <w:pStyle w:val="berschrift3"/>
        <w:spacing w:line="240" w:lineRule="auto"/>
        <w:rPr>
          <w:szCs w:val="28"/>
          <w:lang w:val="de-AT"/>
        </w:rPr>
      </w:pPr>
      <w:bookmarkStart w:id="15" w:name="_Toc114210882"/>
      <w:bookmarkStart w:id="16" w:name="_Toc264537160"/>
      <w:bookmarkStart w:id="17" w:name="_Toc264537886"/>
      <w:bookmarkStart w:id="18" w:name="_Toc94299440"/>
      <w:bookmarkStart w:id="19" w:name="_Toc102978473"/>
      <w:r w:rsidRPr="00DF1518">
        <w:rPr>
          <w:szCs w:val="28"/>
          <w:lang w:val="de-AT"/>
        </w:rPr>
        <w:t>Überschrift Tiefe 3</w:t>
      </w:r>
      <w:bookmarkEnd w:id="15"/>
      <w:bookmarkEnd w:id="16"/>
      <w:bookmarkEnd w:id="17"/>
      <w:bookmarkEnd w:id="18"/>
      <w:bookmarkEnd w:id="19"/>
    </w:p>
    <w:p w14:paraId="0D3370D1" w14:textId="77777777" w:rsidR="00D416AA" w:rsidRPr="00DF1518" w:rsidRDefault="00D416AA" w:rsidP="00AD7F2F">
      <w:pPr>
        <w:rPr>
          <w:szCs w:val="22"/>
          <w:lang w:val="de-AT"/>
        </w:rPr>
      </w:pPr>
      <w:r w:rsidRPr="00DF1518">
        <w:rPr>
          <w:szCs w:val="22"/>
          <w:lang w:val="de-AT"/>
        </w:rPr>
        <w:t xml:space="preserve">Text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</w:p>
    <w:p w14:paraId="097BAAD7" w14:textId="77777777" w:rsidR="00D11956" w:rsidRPr="00DF1518" w:rsidRDefault="00D11956" w:rsidP="00AD7F2F">
      <w:pPr>
        <w:rPr>
          <w:szCs w:val="22"/>
          <w:lang w:val="de-AT"/>
        </w:rPr>
      </w:pPr>
    </w:p>
    <w:p w14:paraId="6855B453" w14:textId="77777777" w:rsidR="00D416AA" w:rsidRPr="00DF1518" w:rsidRDefault="00D416AA" w:rsidP="00577290">
      <w:pPr>
        <w:pStyle w:val="berschrift4"/>
        <w:rPr>
          <w:lang w:val="de-AT" w:eastAsia="en-US" w:bidi="en-US"/>
        </w:rPr>
      </w:pPr>
      <w:bookmarkStart w:id="20" w:name="_Toc264537887"/>
      <w:r w:rsidRPr="00DF1518">
        <w:rPr>
          <w:lang w:val="de-AT" w:eastAsia="en-US" w:bidi="en-US"/>
        </w:rPr>
        <w:t>Überschrift Tiefe 4</w:t>
      </w:r>
      <w:bookmarkEnd w:id="20"/>
    </w:p>
    <w:p w14:paraId="3AF3B329" w14:textId="77777777" w:rsidR="00D416AA" w:rsidRPr="00DF1518" w:rsidRDefault="00D416AA" w:rsidP="00AD7F2F">
      <w:pPr>
        <w:rPr>
          <w:szCs w:val="22"/>
          <w:lang w:val="de-AT"/>
        </w:rPr>
      </w:pPr>
      <w:r w:rsidRPr="00DF1518">
        <w:rPr>
          <w:szCs w:val="22"/>
          <w:lang w:val="de-AT"/>
        </w:rPr>
        <w:t xml:space="preserve">Text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</w:p>
    <w:p w14:paraId="322D1206" w14:textId="77777777" w:rsidR="003907F6" w:rsidRPr="00DF1518" w:rsidRDefault="003907F6" w:rsidP="00AD7F2F">
      <w:pPr>
        <w:rPr>
          <w:szCs w:val="22"/>
          <w:lang w:val="de-AT"/>
        </w:rPr>
      </w:pPr>
    </w:p>
    <w:p w14:paraId="061939C3" w14:textId="77777777" w:rsidR="00D416AA" w:rsidRPr="00DF1518" w:rsidRDefault="00D416AA" w:rsidP="00D11956">
      <w:pPr>
        <w:pStyle w:val="berschrift1"/>
        <w:rPr>
          <w:lang w:val="de-AT"/>
        </w:rPr>
      </w:pPr>
      <w:bookmarkStart w:id="21" w:name="_Toc114210883"/>
      <w:bookmarkStart w:id="22" w:name="_Toc264537161"/>
      <w:bookmarkStart w:id="23" w:name="_Toc264537888"/>
      <w:bookmarkStart w:id="24" w:name="_Toc94299441"/>
      <w:bookmarkStart w:id="25" w:name="_Toc102978474"/>
      <w:r w:rsidRPr="00DF1518">
        <w:rPr>
          <w:lang w:val="de-AT"/>
        </w:rPr>
        <w:t>Überschrift des zweiten Kapitels</w:t>
      </w:r>
      <w:bookmarkEnd w:id="21"/>
      <w:bookmarkEnd w:id="22"/>
      <w:bookmarkEnd w:id="23"/>
      <w:bookmarkEnd w:id="24"/>
      <w:bookmarkEnd w:id="25"/>
    </w:p>
    <w:p w14:paraId="10C9AF8E" w14:textId="77777777" w:rsidR="00D416AA" w:rsidRPr="00DF1518" w:rsidRDefault="00D416AA" w:rsidP="00AD7F2F">
      <w:pPr>
        <w:rPr>
          <w:szCs w:val="22"/>
          <w:lang w:val="de-AT"/>
        </w:rPr>
      </w:pPr>
      <w:r w:rsidRPr="00DF1518">
        <w:rPr>
          <w:szCs w:val="22"/>
          <w:lang w:val="de-AT"/>
        </w:rPr>
        <w:t xml:space="preserve">Text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</w:p>
    <w:p w14:paraId="24609987" w14:textId="77777777" w:rsidR="00D11956" w:rsidRPr="00DF1518" w:rsidRDefault="00D11956" w:rsidP="00AD7F2F">
      <w:pPr>
        <w:rPr>
          <w:szCs w:val="22"/>
          <w:lang w:val="de-AT"/>
        </w:rPr>
      </w:pPr>
    </w:p>
    <w:p w14:paraId="28EE99B3" w14:textId="77777777" w:rsidR="00D416AA" w:rsidRPr="00DF1518" w:rsidRDefault="00D416AA" w:rsidP="0016257B">
      <w:pPr>
        <w:pStyle w:val="berschrift2"/>
        <w:rPr>
          <w:lang w:val="de-AT" w:eastAsia="en-US" w:bidi="en-US"/>
        </w:rPr>
      </w:pPr>
      <w:bookmarkStart w:id="26" w:name="_Toc114210884"/>
      <w:bookmarkStart w:id="27" w:name="_Toc264537162"/>
      <w:bookmarkStart w:id="28" w:name="_Toc264537889"/>
      <w:bookmarkStart w:id="29" w:name="_Toc94299442"/>
      <w:bookmarkStart w:id="30" w:name="_Toc102978475"/>
      <w:r w:rsidRPr="00DF1518">
        <w:rPr>
          <w:lang w:val="de-AT" w:eastAsia="en-US" w:bidi="en-US"/>
        </w:rPr>
        <w:t>Überschrift Tiefe 2</w:t>
      </w:r>
      <w:bookmarkEnd w:id="26"/>
      <w:bookmarkEnd w:id="27"/>
      <w:bookmarkEnd w:id="28"/>
      <w:bookmarkEnd w:id="29"/>
      <w:bookmarkEnd w:id="30"/>
    </w:p>
    <w:p w14:paraId="648B30B5" w14:textId="77777777" w:rsidR="00D416AA" w:rsidRPr="00DF1518" w:rsidRDefault="00D416AA" w:rsidP="00AD7F2F">
      <w:pPr>
        <w:rPr>
          <w:szCs w:val="22"/>
          <w:lang w:val="de-AT"/>
        </w:rPr>
      </w:pPr>
      <w:r w:rsidRPr="00DF1518">
        <w:rPr>
          <w:szCs w:val="22"/>
          <w:lang w:val="de-AT"/>
        </w:rPr>
        <w:t xml:space="preserve">Text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</w:p>
    <w:p w14:paraId="4AD870F0" w14:textId="77777777" w:rsidR="00D11956" w:rsidRPr="00DF1518" w:rsidRDefault="00D11956" w:rsidP="00AD7F2F">
      <w:pPr>
        <w:rPr>
          <w:szCs w:val="22"/>
          <w:lang w:val="de-AT"/>
        </w:rPr>
      </w:pPr>
    </w:p>
    <w:p w14:paraId="6C717137" w14:textId="77777777" w:rsidR="00D416AA" w:rsidRPr="00DF1518" w:rsidRDefault="00D416AA" w:rsidP="003907F6">
      <w:pPr>
        <w:pStyle w:val="berschrift2"/>
        <w:rPr>
          <w:lang w:val="de-AT" w:eastAsia="en-US" w:bidi="en-US"/>
        </w:rPr>
      </w:pPr>
      <w:bookmarkStart w:id="31" w:name="_Toc114210885"/>
      <w:bookmarkStart w:id="32" w:name="_Toc264537163"/>
      <w:bookmarkStart w:id="33" w:name="_Toc264537890"/>
      <w:bookmarkStart w:id="34" w:name="_Toc94299443"/>
      <w:bookmarkStart w:id="35" w:name="_Toc102978476"/>
      <w:r w:rsidRPr="00DF1518">
        <w:rPr>
          <w:lang w:val="de-AT" w:eastAsia="en-US" w:bidi="en-US"/>
        </w:rPr>
        <w:t>Überschrift Tiefe 2</w:t>
      </w:r>
      <w:bookmarkEnd w:id="31"/>
      <w:bookmarkEnd w:id="32"/>
      <w:bookmarkEnd w:id="33"/>
      <w:bookmarkEnd w:id="34"/>
      <w:bookmarkEnd w:id="35"/>
    </w:p>
    <w:p w14:paraId="57113680" w14:textId="77777777" w:rsidR="00D416AA" w:rsidRPr="00DF1518" w:rsidRDefault="00D416AA" w:rsidP="00AD7F2F">
      <w:pPr>
        <w:rPr>
          <w:szCs w:val="22"/>
          <w:lang w:val="de-AT"/>
        </w:rPr>
      </w:pPr>
      <w:r w:rsidRPr="00DF1518">
        <w:rPr>
          <w:szCs w:val="22"/>
          <w:lang w:val="de-AT"/>
        </w:rPr>
        <w:t xml:space="preserve">Text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</w:p>
    <w:p w14:paraId="4A64BF84" w14:textId="77777777" w:rsidR="00D416AA" w:rsidRPr="00DF1518" w:rsidRDefault="00D416AA" w:rsidP="00E110B7">
      <w:pPr>
        <w:pStyle w:val="berschrift3"/>
        <w:rPr>
          <w:lang w:val="de-AT"/>
        </w:rPr>
      </w:pPr>
      <w:bookmarkStart w:id="36" w:name="_Toc114210886"/>
      <w:bookmarkStart w:id="37" w:name="_Toc264537164"/>
      <w:bookmarkStart w:id="38" w:name="_Toc264537891"/>
      <w:bookmarkStart w:id="39" w:name="_Toc94299444"/>
      <w:bookmarkStart w:id="40" w:name="_Toc102978477"/>
      <w:r w:rsidRPr="00DF1518">
        <w:rPr>
          <w:lang w:val="de-AT"/>
        </w:rPr>
        <w:lastRenderedPageBreak/>
        <w:t>Überschrift Tiefe 3</w:t>
      </w:r>
      <w:bookmarkEnd w:id="36"/>
      <w:bookmarkEnd w:id="37"/>
      <w:bookmarkEnd w:id="38"/>
      <w:bookmarkEnd w:id="39"/>
      <w:bookmarkEnd w:id="40"/>
    </w:p>
    <w:p w14:paraId="1613FDD4" w14:textId="77777777" w:rsidR="00D416AA" w:rsidRPr="00DF1518" w:rsidRDefault="00D416AA" w:rsidP="00AD7F2F">
      <w:pPr>
        <w:rPr>
          <w:szCs w:val="22"/>
          <w:lang w:val="de-AT"/>
        </w:rPr>
      </w:pPr>
      <w:r w:rsidRPr="00DF1518">
        <w:rPr>
          <w:szCs w:val="22"/>
          <w:lang w:val="de-AT"/>
        </w:rPr>
        <w:t xml:space="preserve">Text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</w:p>
    <w:p w14:paraId="17FD5D73" w14:textId="77777777" w:rsidR="00D11956" w:rsidRPr="00DF1518" w:rsidRDefault="00D11956" w:rsidP="00AD7F2F">
      <w:pPr>
        <w:rPr>
          <w:szCs w:val="22"/>
          <w:lang w:val="de-AT"/>
        </w:rPr>
      </w:pPr>
    </w:p>
    <w:p w14:paraId="6DF6B76D" w14:textId="77777777" w:rsidR="00D416AA" w:rsidRPr="00DF1518" w:rsidRDefault="00D416AA" w:rsidP="00C94D84">
      <w:pPr>
        <w:pStyle w:val="berschrift3"/>
        <w:rPr>
          <w:lang w:val="de-AT"/>
        </w:rPr>
      </w:pPr>
      <w:bookmarkStart w:id="41" w:name="_Toc114210887"/>
      <w:bookmarkStart w:id="42" w:name="_Toc264537165"/>
      <w:bookmarkStart w:id="43" w:name="_Toc264537892"/>
      <w:bookmarkStart w:id="44" w:name="_Toc94299445"/>
      <w:bookmarkStart w:id="45" w:name="_Toc102978478"/>
      <w:r w:rsidRPr="00DF1518">
        <w:rPr>
          <w:lang w:val="de-AT"/>
        </w:rPr>
        <w:t>Überschrift Tiefe 3</w:t>
      </w:r>
      <w:bookmarkEnd w:id="41"/>
      <w:bookmarkEnd w:id="42"/>
      <w:bookmarkEnd w:id="43"/>
      <w:bookmarkEnd w:id="44"/>
      <w:bookmarkEnd w:id="45"/>
    </w:p>
    <w:p w14:paraId="2CE7C8B6" w14:textId="77777777" w:rsidR="00D11956" w:rsidRPr="00DF1518" w:rsidRDefault="00D416AA" w:rsidP="00AD7F2F">
      <w:pPr>
        <w:rPr>
          <w:szCs w:val="22"/>
          <w:lang w:val="de-AT"/>
        </w:rPr>
      </w:pPr>
      <w:r w:rsidRPr="00DF1518">
        <w:rPr>
          <w:szCs w:val="22"/>
          <w:lang w:val="de-AT"/>
        </w:rPr>
        <w:t xml:space="preserve">Text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</w:p>
    <w:p w14:paraId="530BA830" w14:textId="77777777" w:rsidR="00D416AA" w:rsidRPr="00DF1518" w:rsidRDefault="00D416AA" w:rsidP="00AD7F2F">
      <w:pPr>
        <w:rPr>
          <w:szCs w:val="22"/>
          <w:lang w:val="de-AT"/>
        </w:rPr>
      </w:pPr>
      <w:r w:rsidRPr="00DF1518">
        <w:rPr>
          <w:szCs w:val="22"/>
          <w:lang w:val="de-AT"/>
        </w:rPr>
        <w:t xml:space="preserve"> </w:t>
      </w:r>
    </w:p>
    <w:p w14:paraId="01400A84" w14:textId="77777777" w:rsidR="00D416AA" w:rsidRPr="00DF1518" w:rsidRDefault="00D416AA" w:rsidP="00577290">
      <w:pPr>
        <w:pStyle w:val="berschrift4"/>
        <w:rPr>
          <w:lang w:val="de-AT"/>
        </w:rPr>
      </w:pPr>
      <w:bookmarkStart w:id="46" w:name="_Toc264537893"/>
      <w:r w:rsidRPr="00DF1518">
        <w:rPr>
          <w:lang w:val="de-AT"/>
        </w:rPr>
        <w:t>Überschrift Tiefe 4</w:t>
      </w:r>
      <w:bookmarkEnd w:id="46"/>
    </w:p>
    <w:p w14:paraId="10E00B99" w14:textId="77777777" w:rsidR="00D416AA" w:rsidRPr="00DF1518" w:rsidRDefault="00D416AA" w:rsidP="00AD7F2F">
      <w:pPr>
        <w:rPr>
          <w:szCs w:val="22"/>
          <w:lang w:val="de-AT"/>
        </w:rPr>
      </w:pPr>
      <w:r w:rsidRPr="00DF1518">
        <w:rPr>
          <w:szCs w:val="22"/>
          <w:lang w:val="de-AT"/>
        </w:rPr>
        <w:t xml:space="preserve">Text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  <w:r w:rsidRPr="00DF1518">
        <w:rPr>
          <w:szCs w:val="22"/>
          <w:lang w:val="de-AT"/>
        </w:rPr>
        <w:t xml:space="preserve"> </w:t>
      </w:r>
      <w:proofErr w:type="spellStart"/>
      <w:r w:rsidRPr="00DF1518">
        <w:rPr>
          <w:szCs w:val="22"/>
          <w:lang w:val="de-AT"/>
        </w:rPr>
        <w:t>Text</w:t>
      </w:r>
      <w:proofErr w:type="spellEnd"/>
    </w:p>
    <w:p w14:paraId="7E29B569" w14:textId="77777777" w:rsidR="00C94D84" w:rsidRPr="00DF1518" w:rsidRDefault="00C94D84" w:rsidP="00AD7F2F">
      <w:pPr>
        <w:rPr>
          <w:szCs w:val="22"/>
          <w:lang w:val="de-AT"/>
        </w:rPr>
      </w:pPr>
    </w:p>
    <w:p w14:paraId="212177C4" w14:textId="77777777" w:rsidR="00134F78" w:rsidRPr="00DF1518" w:rsidRDefault="00134F78" w:rsidP="00AD7F2F">
      <w:pPr>
        <w:rPr>
          <w:szCs w:val="22"/>
          <w:lang w:val="de-AT"/>
        </w:rPr>
      </w:pPr>
    </w:p>
    <w:p w14:paraId="1BFC6AC1" w14:textId="7EBCB193" w:rsidR="00D416AA" w:rsidRPr="00DF1518" w:rsidRDefault="00D416AA" w:rsidP="00AD7F2F">
      <w:pPr>
        <w:rPr>
          <w:szCs w:val="22"/>
          <w:lang w:val="de-AT"/>
        </w:rPr>
      </w:pPr>
      <w:r w:rsidRPr="00DF1518">
        <w:rPr>
          <w:szCs w:val="22"/>
          <w:lang w:val="de-AT"/>
        </w:rPr>
        <w:t xml:space="preserve">Querverweise sollten automatisch erzeugt und verwaltet werden, damit sie leicht aktualisiert werden können. Hier wird zum Beispiel auf </w:t>
      </w:r>
      <w:r w:rsidRPr="00DF1518">
        <w:rPr>
          <w:szCs w:val="22"/>
          <w:lang w:val="de-AT"/>
        </w:rPr>
        <w:fldChar w:fldCharType="begin"/>
      </w:r>
      <w:r w:rsidRPr="00DF1518">
        <w:rPr>
          <w:szCs w:val="22"/>
          <w:lang w:val="de-AT"/>
        </w:rPr>
        <w:instrText xml:space="preserve"> REF _Ref210875356 \h  \* MERGEFORMAT </w:instrText>
      </w:r>
      <w:r w:rsidRPr="00DF1518">
        <w:rPr>
          <w:szCs w:val="22"/>
          <w:lang w:val="de-AT"/>
        </w:rPr>
      </w:r>
      <w:r w:rsidRPr="00DF1518">
        <w:rPr>
          <w:szCs w:val="22"/>
          <w:lang w:val="de-AT"/>
        </w:rPr>
        <w:fldChar w:fldCharType="separate"/>
      </w:r>
      <w:r w:rsidR="000C26B1" w:rsidRPr="00DF1518">
        <w:rPr>
          <w:szCs w:val="22"/>
          <w:lang w:val="de-AT"/>
        </w:rPr>
        <w:t>Abbildung 1</w:t>
      </w:r>
      <w:r w:rsidRPr="00DF1518">
        <w:rPr>
          <w:szCs w:val="22"/>
          <w:lang w:val="de-AT"/>
        </w:rPr>
        <w:fldChar w:fldCharType="end"/>
      </w:r>
      <w:r w:rsidRPr="00DF1518">
        <w:rPr>
          <w:szCs w:val="22"/>
          <w:lang w:val="de-AT"/>
        </w:rPr>
        <w:t xml:space="preserve"> verwiesen.</w:t>
      </w:r>
    </w:p>
    <w:p w14:paraId="3D982BB4" w14:textId="77777777" w:rsidR="00AD7F2F" w:rsidRPr="00DF1518" w:rsidRDefault="00AD7F2F" w:rsidP="00AD7F2F">
      <w:pPr>
        <w:rPr>
          <w:sz w:val="18"/>
          <w:szCs w:val="18"/>
          <w:lang w:val="de-AT"/>
        </w:rPr>
      </w:pPr>
    </w:p>
    <w:p w14:paraId="11D17E12" w14:textId="77777777" w:rsidR="00D416AA" w:rsidRPr="00DF1518" w:rsidRDefault="00E623B1" w:rsidP="00D416AA">
      <w:pPr>
        <w:spacing w:after="240"/>
        <w:jc w:val="center"/>
        <w:rPr>
          <w:lang w:val="de-AT"/>
        </w:rPr>
      </w:pPr>
      <w:r w:rsidRPr="00DF1518">
        <w:rPr>
          <w:noProof/>
          <w:lang w:val="de-AT" w:eastAsia="en-US"/>
        </w:rPr>
        <w:drawing>
          <wp:inline distT="0" distB="0" distL="0" distR="0" wp14:anchorId="52E0C8C2" wp14:editId="3563AE45">
            <wp:extent cx="2964180" cy="350520"/>
            <wp:effectExtent l="0" t="0" r="7620" b="0"/>
            <wp:docPr id="1" name="Picture 0" descr="Bild mit Text: Einstein Alb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Bild mit Text: Einstein Albert 200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3EAC" w14:textId="261EB52E" w:rsidR="00D416AA" w:rsidRPr="00DF1518" w:rsidRDefault="00D416AA" w:rsidP="00A035A5">
      <w:pPr>
        <w:pStyle w:val="Beschriftung"/>
        <w:spacing w:before="0"/>
        <w:jc w:val="center"/>
        <w:rPr>
          <w:rFonts w:cs="Arial"/>
        </w:rPr>
      </w:pPr>
      <w:bookmarkStart w:id="47" w:name="_Ref210875356"/>
      <w:bookmarkStart w:id="48" w:name="_Toc114212288"/>
      <w:r w:rsidRPr="00DF1518">
        <w:rPr>
          <w:rFonts w:cs="Arial"/>
        </w:rPr>
        <w:t xml:space="preserve">Abbildung </w:t>
      </w:r>
      <w:r w:rsidRPr="00DF1518">
        <w:rPr>
          <w:rFonts w:cs="Arial"/>
        </w:rPr>
        <w:fldChar w:fldCharType="begin"/>
      </w:r>
      <w:r w:rsidRPr="00DF1518">
        <w:rPr>
          <w:rFonts w:cs="Arial"/>
        </w:rPr>
        <w:instrText xml:space="preserve"> SEQ Abbildung \* ARABIC </w:instrText>
      </w:r>
      <w:r w:rsidRPr="00DF1518">
        <w:rPr>
          <w:rFonts w:cs="Arial"/>
        </w:rPr>
        <w:fldChar w:fldCharType="separate"/>
      </w:r>
      <w:r w:rsidR="000C26B1" w:rsidRPr="00DF1518">
        <w:rPr>
          <w:rFonts w:cs="Arial"/>
          <w:noProof/>
        </w:rPr>
        <w:t>1</w:t>
      </w:r>
      <w:r w:rsidRPr="00DF1518">
        <w:rPr>
          <w:rFonts w:cs="Arial"/>
        </w:rPr>
        <w:fldChar w:fldCharType="end"/>
      </w:r>
      <w:bookmarkEnd w:id="47"/>
      <w:r w:rsidRPr="00DF1518">
        <w:rPr>
          <w:rFonts w:cs="Arial"/>
        </w:rPr>
        <w:t>: Beispiel für die Beschriftung eines Buchrückens.</w:t>
      </w:r>
      <w:bookmarkEnd w:id="48"/>
    </w:p>
    <w:p w14:paraId="651726EC" w14:textId="3758E2A6" w:rsidR="00D416AA" w:rsidRPr="00DF1518" w:rsidRDefault="00D416AA" w:rsidP="00AD7F2F">
      <w:pPr>
        <w:rPr>
          <w:szCs w:val="22"/>
          <w:lang w:val="de-AT"/>
        </w:rPr>
      </w:pPr>
      <w:r w:rsidRPr="00DF1518">
        <w:rPr>
          <w:szCs w:val="22"/>
          <w:lang w:val="de-AT"/>
        </w:rPr>
        <w:t xml:space="preserve">Und hier ist ein Verweis auf </w:t>
      </w:r>
      <w:r w:rsidRPr="00DF1518">
        <w:rPr>
          <w:szCs w:val="22"/>
          <w:lang w:val="de-AT"/>
        </w:rPr>
        <w:fldChar w:fldCharType="begin"/>
      </w:r>
      <w:r w:rsidRPr="00DF1518">
        <w:rPr>
          <w:szCs w:val="22"/>
          <w:lang w:val="de-AT"/>
        </w:rPr>
        <w:instrText xml:space="preserve"> REF _Ref210875665 \h  \* MERGEFORMAT </w:instrText>
      </w:r>
      <w:r w:rsidRPr="00DF1518">
        <w:rPr>
          <w:szCs w:val="22"/>
          <w:lang w:val="de-AT"/>
        </w:rPr>
      </w:r>
      <w:r w:rsidRPr="00DF1518">
        <w:rPr>
          <w:szCs w:val="22"/>
          <w:lang w:val="de-AT"/>
        </w:rPr>
        <w:fldChar w:fldCharType="separate"/>
      </w:r>
      <w:r w:rsidR="000C26B1" w:rsidRPr="00DF1518">
        <w:rPr>
          <w:szCs w:val="22"/>
          <w:lang w:val="de-AT"/>
        </w:rPr>
        <w:t>Tabelle 1</w:t>
      </w:r>
      <w:r w:rsidRPr="00DF1518">
        <w:rPr>
          <w:szCs w:val="22"/>
          <w:lang w:val="de-AT"/>
        </w:rPr>
        <w:fldChar w:fldCharType="end"/>
      </w:r>
      <w:r w:rsidRPr="00DF1518">
        <w:rPr>
          <w:szCs w:val="22"/>
          <w:lang w:val="de-AT"/>
        </w:rPr>
        <w:t>. Das gezeigte Tabellenformat ist nur ein Beispiel. Tabellen können individuell gestaltet werden.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3070"/>
        <w:gridCol w:w="3070"/>
        <w:gridCol w:w="3071"/>
      </w:tblGrid>
      <w:tr w:rsidR="00D416AA" w:rsidRPr="00DF1518" w14:paraId="698CB869" w14:textId="77777777" w:rsidTr="006C1358">
        <w:tc>
          <w:tcPr>
            <w:tcW w:w="3070" w:type="dxa"/>
            <w:shd w:val="clear" w:color="000000" w:fill="A6A6A6"/>
            <w:vAlign w:val="center"/>
          </w:tcPr>
          <w:p w14:paraId="443D0ECA" w14:textId="77777777" w:rsidR="00D416AA" w:rsidRPr="00DF1518" w:rsidRDefault="00D416AA" w:rsidP="0000261A">
            <w:pPr>
              <w:spacing w:line="240" w:lineRule="auto"/>
              <w:rPr>
                <w:b/>
                <w:lang w:val="de-AT"/>
              </w:rPr>
            </w:pPr>
            <w:r w:rsidRPr="00DF1518">
              <w:rPr>
                <w:b/>
                <w:lang w:val="de-AT"/>
              </w:rPr>
              <w:t xml:space="preserve">Datum </w:t>
            </w:r>
          </w:p>
        </w:tc>
        <w:tc>
          <w:tcPr>
            <w:tcW w:w="3070" w:type="dxa"/>
            <w:shd w:val="clear" w:color="000000" w:fill="A6A6A6"/>
            <w:vAlign w:val="center"/>
          </w:tcPr>
          <w:p w14:paraId="756D3A2A" w14:textId="77777777" w:rsidR="00D416AA" w:rsidRPr="00DF1518" w:rsidRDefault="00D416AA" w:rsidP="0000261A">
            <w:pPr>
              <w:spacing w:line="240" w:lineRule="auto"/>
              <w:rPr>
                <w:b/>
                <w:lang w:val="de-AT"/>
              </w:rPr>
            </w:pPr>
            <w:r w:rsidRPr="00DF1518">
              <w:rPr>
                <w:b/>
                <w:lang w:val="de-AT"/>
              </w:rPr>
              <w:t>Thema</w:t>
            </w:r>
          </w:p>
        </w:tc>
        <w:tc>
          <w:tcPr>
            <w:tcW w:w="3071" w:type="dxa"/>
            <w:shd w:val="clear" w:color="000000" w:fill="A6A6A6"/>
            <w:vAlign w:val="center"/>
          </w:tcPr>
          <w:p w14:paraId="7A5D54D7" w14:textId="77777777" w:rsidR="00D416AA" w:rsidRPr="00DF1518" w:rsidRDefault="00D416AA" w:rsidP="0000261A">
            <w:pPr>
              <w:spacing w:line="240" w:lineRule="auto"/>
              <w:rPr>
                <w:b/>
                <w:lang w:val="de-AT"/>
              </w:rPr>
            </w:pPr>
            <w:r w:rsidRPr="00DF1518">
              <w:rPr>
                <w:b/>
                <w:lang w:val="de-AT"/>
              </w:rPr>
              <w:t>Raum</w:t>
            </w:r>
          </w:p>
        </w:tc>
      </w:tr>
      <w:tr w:rsidR="00D416AA" w:rsidRPr="00DF1518" w14:paraId="2FFE6536" w14:textId="77777777" w:rsidTr="006C1358">
        <w:tc>
          <w:tcPr>
            <w:tcW w:w="3070" w:type="dxa"/>
            <w:shd w:val="clear" w:color="auto" w:fill="auto"/>
          </w:tcPr>
          <w:p w14:paraId="568B7B2B" w14:textId="77777777" w:rsidR="00D416AA" w:rsidRPr="00DF1518" w:rsidRDefault="00D416AA" w:rsidP="00E1558C">
            <w:pPr>
              <w:rPr>
                <w:b/>
                <w:bCs/>
                <w:lang w:val="de-AT"/>
              </w:rPr>
            </w:pPr>
            <w:r w:rsidRPr="00DF1518">
              <w:rPr>
                <w:b/>
                <w:bCs/>
                <w:lang w:val="de-AT"/>
              </w:rPr>
              <w:t>20. 08. 2008</w:t>
            </w:r>
          </w:p>
        </w:tc>
        <w:tc>
          <w:tcPr>
            <w:tcW w:w="3070" w:type="dxa"/>
            <w:shd w:val="clear" w:color="auto" w:fill="auto"/>
          </w:tcPr>
          <w:p w14:paraId="40011775" w14:textId="77777777" w:rsidR="00D416AA" w:rsidRPr="00DF1518" w:rsidRDefault="00D416AA" w:rsidP="00E1558C">
            <w:pPr>
              <w:rPr>
                <w:lang w:val="de-AT"/>
              </w:rPr>
            </w:pPr>
            <w:r w:rsidRPr="00DF1518">
              <w:rPr>
                <w:lang w:val="de-AT"/>
              </w:rPr>
              <w:t>Graphentheorie</w:t>
            </w:r>
          </w:p>
        </w:tc>
        <w:tc>
          <w:tcPr>
            <w:tcW w:w="3071" w:type="dxa"/>
            <w:shd w:val="clear" w:color="auto" w:fill="auto"/>
          </w:tcPr>
          <w:p w14:paraId="04EDC07E" w14:textId="77777777" w:rsidR="00D416AA" w:rsidRPr="00DF1518" w:rsidRDefault="00D416AA" w:rsidP="00E1558C">
            <w:pPr>
              <w:rPr>
                <w:lang w:val="de-AT"/>
              </w:rPr>
            </w:pPr>
            <w:r w:rsidRPr="00DF1518">
              <w:rPr>
                <w:lang w:val="de-AT"/>
              </w:rPr>
              <w:t>HS 3.13</w:t>
            </w:r>
          </w:p>
        </w:tc>
      </w:tr>
      <w:tr w:rsidR="00D416AA" w:rsidRPr="00DF1518" w14:paraId="6F17D98B" w14:textId="77777777" w:rsidTr="006C1358">
        <w:tc>
          <w:tcPr>
            <w:tcW w:w="3070" w:type="dxa"/>
            <w:shd w:val="clear" w:color="auto" w:fill="auto"/>
          </w:tcPr>
          <w:p w14:paraId="4D7D8E60" w14:textId="77777777" w:rsidR="00D416AA" w:rsidRPr="00DF1518" w:rsidRDefault="00D416AA" w:rsidP="00E1558C">
            <w:pPr>
              <w:rPr>
                <w:b/>
                <w:bCs/>
                <w:lang w:val="de-AT"/>
              </w:rPr>
            </w:pPr>
            <w:r w:rsidRPr="00DF1518">
              <w:rPr>
                <w:b/>
                <w:bCs/>
                <w:lang w:val="de-AT"/>
              </w:rPr>
              <w:t>01. 10. 2008</w:t>
            </w:r>
          </w:p>
        </w:tc>
        <w:tc>
          <w:tcPr>
            <w:tcW w:w="3070" w:type="dxa"/>
            <w:shd w:val="clear" w:color="auto" w:fill="auto"/>
          </w:tcPr>
          <w:p w14:paraId="64CBD6D5" w14:textId="77777777" w:rsidR="00D416AA" w:rsidRPr="00DF1518" w:rsidRDefault="00D416AA" w:rsidP="00E1558C">
            <w:pPr>
              <w:rPr>
                <w:lang w:val="de-AT"/>
              </w:rPr>
            </w:pPr>
            <w:r w:rsidRPr="00DF1518">
              <w:rPr>
                <w:lang w:val="de-AT"/>
              </w:rPr>
              <w:t>Biomathematik</w:t>
            </w:r>
          </w:p>
        </w:tc>
        <w:tc>
          <w:tcPr>
            <w:tcW w:w="3071" w:type="dxa"/>
            <w:shd w:val="clear" w:color="auto" w:fill="auto"/>
          </w:tcPr>
          <w:p w14:paraId="7AFDA109" w14:textId="77777777" w:rsidR="00D416AA" w:rsidRPr="00DF1518" w:rsidRDefault="00D416AA" w:rsidP="00E1558C">
            <w:pPr>
              <w:rPr>
                <w:lang w:val="de-AT"/>
              </w:rPr>
            </w:pPr>
            <w:r w:rsidRPr="00DF1518">
              <w:rPr>
                <w:lang w:val="de-AT"/>
              </w:rPr>
              <w:t>HS 1.05</w:t>
            </w:r>
          </w:p>
        </w:tc>
      </w:tr>
    </w:tbl>
    <w:p w14:paraId="01018C55" w14:textId="6393BF19" w:rsidR="00D416AA" w:rsidRPr="00DF1518" w:rsidRDefault="00D416AA" w:rsidP="00A035A5">
      <w:pPr>
        <w:pStyle w:val="Beschriftung"/>
        <w:jc w:val="center"/>
        <w:rPr>
          <w:sz w:val="18"/>
        </w:rPr>
      </w:pPr>
      <w:bookmarkStart w:id="49" w:name="_Ref210875665"/>
      <w:bookmarkStart w:id="50" w:name="_Ref210875652"/>
      <w:bookmarkStart w:id="51" w:name="_Toc114212262"/>
      <w:r w:rsidRPr="00DF1518">
        <w:t xml:space="preserve">Tabelle </w:t>
      </w:r>
      <w:fldSimple w:instr=" SEQ Tabelle \* ARABIC ">
        <w:r w:rsidR="000C26B1" w:rsidRPr="00DF1518">
          <w:rPr>
            <w:noProof/>
          </w:rPr>
          <w:t>1</w:t>
        </w:r>
      </w:fldSimple>
      <w:bookmarkEnd w:id="49"/>
      <w:r w:rsidRPr="00DF1518">
        <w:t xml:space="preserve">: </w:t>
      </w:r>
      <w:bookmarkEnd w:id="50"/>
      <w:r w:rsidRPr="00DF1518">
        <w:t>Semesterplan der Lehrveranstaltung „Angewandte Mathematik“</w:t>
      </w:r>
      <w:bookmarkEnd w:id="51"/>
      <w:r w:rsidRPr="00DF1518">
        <w:t>.</w:t>
      </w:r>
    </w:p>
    <w:p w14:paraId="33713C79" w14:textId="637A5761" w:rsidR="00D416AA" w:rsidRPr="00DF1518" w:rsidRDefault="00D416AA" w:rsidP="00AD7F2F">
      <w:pPr>
        <w:rPr>
          <w:szCs w:val="22"/>
          <w:lang w:val="de-AT"/>
        </w:rPr>
      </w:pPr>
      <w:r w:rsidRPr="00DF1518">
        <w:rPr>
          <w:szCs w:val="22"/>
          <w:lang w:val="de-AT"/>
        </w:rPr>
        <w:t xml:space="preserve">Hier wird auf die Formel </w:t>
      </w:r>
      <w:r w:rsidRPr="00DF1518">
        <w:rPr>
          <w:szCs w:val="22"/>
          <w:lang w:val="de-AT"/>
        </w:rPr>
        <w:fldChar w:fldCharType="begin"/>
      </w:r>
      <w:r w:rsidRPr="00DF1518">
        <w:rPr>
          <w:szCs w:val="22"/>
          <w:lang w:val="de-AT"/>
        </w:rPr>
        <w:instrText xml:space="preserve"> REF _Ref211054459 \h </w:instrText>
      </w:r>
      <w:r w:rsidRPr="00DF1518">
        <w:rPr>
          <w:szCs w:val="22"/>
          <w:lang w:val="de-AT"/>
        </w:rPr>
      </w:r>
      <w:r w:rsidRPr="00DF1518">
        <w:rPr>
          <w:szCs w:val="22"/>
          <w:lang w:val="de-AT"/>
        </w:rPr>
        <w:fldChar w:fldCharType="separate"/>
      </w:r>
      <w:r w:rsidR="000C26B1" w:rsidRPr="00DF1518">
        <w:rPr>
          <w:lang w:val="de-AT"/>
        </w:rPr>
        <w:t>(</w:t>
      </w:r>
      <w:r w:rsidR="000C26B1" w:rsidRPr="00DF1518">
        <w:rPr>
          <w:noProof/>
          <w:lang w:val="de-AT"/>
        </w:rPr>
        <w:t>1</w:t>
      </w:r>
      <w:r w:rsidR="000C26B1" w:rsidRPr="00DF1518">
        <w:rPr>
          <w:lang w:val="de-AT"/>
        </w:rPr>
        <w:t>)</w:t>
      </w:r>
      <w:r w:rsidRPr="00DF1518">
        <w:rPr>
          <w:szCs w:val="22"/>
          <w:lang w:val="de-AT"/>
        </w:rPr>
        <w:fldChar w:fldCharType="end"/>
      </w:r>
      <w:r w:rsidRPr="00DF1518">
        <w:rPr>
          <w:szCs w:val="22"/>
          <w:lang w:val="de-AT"/>
        </w:rPr>
        <w:t xml:space="preserve"> verwiesen.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D416AA" w:rsidRPr="00DF1518" w14:paraId="5492A28A" w14:textId="77777777">
        <w:tc>
          <w:tcPr>
            <w:tcW w:w="4605" w:type="dxa"/>
          </w:tcPr>
          <w:p w14:paraId="1A29AC27" w14:textId="77777777" w:rsidR="00D416AA" w:rsidRPr="00DF1518" w:rsidRDefault="00E623B1" w:rsidP="00E1558C">
            <w:pPr>
              <w:jc w:val="center"/>
              <w:rPr>
                <w:lang w:val="de-AT"/>
              </w:rPr>
            </w:pPr>
            <m:oMathPara>
              <m:oMath>
                <m:r>
                  <w:rPr>
                    <w:rFonts w:ascii="Cambria Math" w:hAnsi="Cambria Math"/>
                    <w:lang w:val="de-AT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AT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lang w:val="de-A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AT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AT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de-AT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de-AT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de-A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de-AT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lang w:val="de-AT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de-AT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de-AT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A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AT"/>
                      </w:rPr>
                      <m:t>-</m:t>
                    </m:r>
                    <m:r>
                      <w:rPr>
                        <w:rFonts w:ascii="Cambria Math" w:hAnsi="Cambria Math"/>
                        <w:lang w:val="de-AT"/>
                      </w:rPr>
                      <m:t>q</m:t>
                    </m:r>
                  </m:e>
                </m:rad>
              </m:oMath>
            </m:oMathPara>
          </w:p>
        </w:tc>
        <w:tc>
          <w:tcPr>
            <w:tcW w:w="4606" w:type="dxa"/>
            <w:vAlign w:val="center"/>
          </w:tcPr>
          <w:p w14:paraId="4BBE0A01" w14:textId="1B594EE5" w:rsidR="00D416AA" w:rsidRPr="00DF1518" w:rsidRDefault="00D416AA" w:rsidP="00E1558C">
            <w:pPr>
              <w:pStyle w:val="Beschriftung"/>
            </w:pPr>
            <w:bookmarkStart w:id="52" w:name="_Toc210955656"/>
            <w:bookmarkStart w:id="53" w:name="_Ref210955552"/>
            <w:bookmarkStart w:id="54" w:name="_Ref211054459"/>
            <w:r w:rsidRPr="00DF1518">
              <w:t>(</w:t>
            </w:r>
            <w:fldSimple w:instr=" SEQ Formel \* ARABIC ">
              <w:r w:rsidR="000C26B1" w:rsidRPr="00DF1518">
                <w:rPr>
                  <w:noProof/>
                </w:rPr>
                <w:t>1</w:t>
              </w:r>
              <w:bookmarkEnd w:id="52"/>
            </w:fldSimple>
            <w:bookmarkStart w:id="55" w:name="_Ref211054451"/>
            <w:bookmarkStart w:id="56" w:name="_Ref211054544"/>
            <w:bookmarkEnd w:id="53"/>
            <w:r w:rsidRPr="00DF1518">
              <w:t>)</w:t>
            </w:r>
            <w:bookmarkEnd w:id="54"/>
            <w:bookmarkEnd w:id="55"/>
            <w:bookmarkEnd w:id="56"/>
          </w:p>
        </w:tc>
      </w:tr>
    </w:tbl>
    <w:p w14:paraId="187265F2" w14:textId="77777777" w:rsidR="00D416AA" w:rsidRPr="00DF1518" w:rsidRDefault="00D416AA" w:rsidP="00D416AA">
      <w:pPr>
        <w:rPr>
          <w:lang w:val="de-AT"/>
        </w:rPr>
      </w:pPr>
    </w:p>
    <w:p w14:paraId="77BDB846" w14:textId="77777777" w:rsidR="00D416AA" w:rsidRPr="00DF1518" w:rsidRDefault="00D416AA" w:rsidP="00AD7F2F">
      <w:pPr>
        <w:rPr>
          <w:szCs w:val="22"/>
          <w:lang w:val="de-AT"/>
        </w:rPr>
      </w:pPr>
      <w:r w:rsidRPr="00DF1518">
        <w:rPr>
          <w:szCs w:val="22"/>
          <w:lang w:val="de-AT"/>
        </w:rPr>
        <w:t xml:space="preserve">Literaturverweise sollten automatisch verwaltet werden, vor allem dann, wenn es viele Quellenverweise gibt. Hier wird auf [1] und [2] verwiesen. Das hier verwendete Zitierformat (bzw. das Format des Literaturverzeichnisses) ist nur ein Beispiel. Es hängt von der Fachdisziplin bzw. von den Möglichkeiten der automatischen Literaturverwaltung ab. </w:t>
      </w:r>
    </w:p>
    <w:p w14:paraId="44533A95" w14:textId="77777777" w:rsidR="00D416AA" w:rsidRPr="00DF1518" w:rsidRDefault="00D416AA" w:rsidP="00D416AA">
      <w:pPr>
        <w:rPr>
          <w:lang w:val="de-AT"/>
        </w:rPr>
      </w:pPr>
    </w:p>
    <w:p w14:paraId="47FB485C" w14:textId="77777777" w:rsidR="00D416AA" w:rsidRPr="00DF1518" w:rsidRDefault="00264EC2" w:rsidP="009430B5">
      <w:pPr>
        <w:pStyle w:val="Literatur"/>
        <w:rPr>
          <w:lang w:val="de-AT"/>
        </w:rPr>
      </w:pPr>
      <w:r w:rsidRPr="00DF1518">
        <w:rPr>
          <w:lang w:val="de-AT"/>
        </w:rPr>
        <w:br w:type="page"/>
      </w:r>
      <w:bookmarkStart w:id="57" w:name="_Toc114210888"/>
      <w:bookmarkStart w:id="58" w:name="_Toc264537166"/>
      <w:bookmarkStart w:id="59" w:name="_Toc264537894"/>
      <w:bookmarkStart w:id="60" w:name="_Toc94299446"/>
      <w:bookmarkStart w:id="61" w:name="_Toc102978479"/>
      <w:r w:rsidR="00D416AA" w:rsidRPr="00DF1518">
        <w:rPr>
          <w:lang w:val="de-AT"/>
        </w:rPr>
        <w:lastRenderedPageBreak/>
        <w:t>Literaturverzeichnis</w:t>
      </w:r>
      <w:bookmarkEnd w:id="57"/>
      <w:bookmarkEnd w:id="58"/>
      <w:bookmarkEnd w:id="59"/>
      <w:bookmarkEnd w:id="60"/>
      <w:bookmarkEnd w:id="61"/>
    </w:p>
    <w:p w14:paraId="6E3EA930" w14:textId="77777777" w:rsidR="00A54F48" w:rsidRDefault="00A54F48" w:rsidP="00A54F48">
      <w:pPr>
        <w:pStyle w:val="Literaturverzeichnis"/>
        <w:rPr>
          <w:sz w:val="24"/>
          <w:szCs w:val="24"/>
        </w:rPr>
      </w:pPr>
      <w:r>
        <w:rPr>
          <w:lang w:val="de-AT"/>
        </w:rPr>
        <w:fldChar w:fldCharType="begin"/>
      </w:r>
      <w:r>
        <w:rPr>
          <w:lang w:val="de-AT"/>
        </w:rPr>
        <w:instrText xml:space="preserve"> BIBLIOGRAPHY  \l 3079 </w:instrText>
      </w:r>
      <w:r>
        <w:rPr>
          <w:lang w:val="de-AT"/>
        </w:rPr>
        <w:fldChar w:fldCharType="separate"/>
      </w:r>
      <w:r>
        <w:t xml:space="preserve">Balzert, H. (2005). </w:t>
      </w:r>
      <w:r>
        <w:rPr>
          <w:i/>
          <w:iCs/>
        </w:rPr>
        <w:t>Lehrbuch der Objektmodellierung - Analyse und Entwurf mit der UML 2, 2. Ausg., Elsevier GmbH, München 2005.</w:t>
      </w:r>
      <w:r>
        <w:t xml:space="preserve"> München: Elsevier GmbH.</w:t>
      </w:r>
    </w:p>
    <w:p w14:paraId="74ED8FE5" w14:textId="77777777" w:rsidR="00A54F48" w:rsidRDefault="00A54F48" w:rsidP="00A54F48">
      <w:pPr>
        <w:pStyle w:val="Literaturverzeichnis"/>
      </w:pPr>
      <w:r>
        <w:t xml:space="preserve">Wagner, K. W. (2007). </w:t>
      </w:r>
      <w:r>
        <w:rPr>
          <w:i/>
          <w:iCs/>
        </w:rPr>
        <w:t>Performance Excellence. Der Praxisleitfaden zum effektiven Prozessmanagement.</w:t>
      </w:r>
      <w:r>
        <w:t xml:space="preserve"> München: Hanser Fachbuch.</w:t>
      </w:r>
    </w:p>
    <w:p w14:paraId="1C8E897F" w14:textId="58B62EF7" w:rsidR="00D416AA" w:rsidRPr="00DF1518" w:rsidRDefault="00A54F48" w:rsidP="00A54F48">
      <w:pPr>
        <w:pStyle w:val="Literatur"/>
        <w:rPr>
          <w:lang w:val="de-AT"/>
        </w:rPr>
      </w:pPr>
      <w:r>
        <w:rPr>
          <w:lang w:val="de-AT"/>
        </w:rPr>
        <w:fldChar w:fldCharType="end"/>
      </w:r>
      <w:r w:rsidR="00D416AA" w:rsidRPr="00DF1518">
        <w:rPr>
          <w:lang w:val="de-AT"/>
        </w:rPr>
        <w:br w:type="page"/>
      </w:r>
      <w:bookmarkStart w:id="62" w:name="_Toc114210889"/>
      <w:bookmarkStart w:id="63" w:name="_Toc264537167"/>
      <w:bookmarkStart w:id="64" w:name="_Toc264537895"/>
      <w:bookmarkStart w:id="65" w:name="_Toc94299447"/>
      <w:bookmarkStart w:id="66" w:name="_Toc102978480"/>
      <w:r w:rsidR="00D416AA" w:rsidRPr="00DF1518">
        <w:rPr>
          <w:lang w:val="de-AT"/>
        </w:rPr>
        <w:lastRenderedPageBreak/>
        <w:t>Abbildungsverzeichnis</w:t>
      </w:r>
      <w:bookmarkEnd w:id="62"/>
      <w:bookmarkEnd w:id="63"/>
      <w:bookmarkEnd w:id="64"/>
      <w:bookmarkEnd w:id="65"/>
      <w:bookmarkEnd w:id="66"/>
    </w:p>
    <w:p w14:paraId="233D931F" w14:textId="77777777" w:rsidR="008B6A18" w:rsidRPr="00DF1518" w:rsidRDefault="008B6A18" w:rsidP="00046F37">
      <w:pPr>
        <w:pStyle w:val="Abbildungsverzeichnis"/>
        <w:tabs>
          <w:tab w:val="right" w:leader="dot" w:pos="9061"/>
        </w:tabs>
        <w:rPr>
          <w:rFonts w:cs="Arial"/>
        </w:rPr>
      </w:pPr>
    </w:p>
    <w:p w14:paraId="0C41D8C4" w14:textId="61F79497" w:rsidR="00D416AA" w:rsidRPr="00DF1518" w:rsidRDefault="00D416AA" w:rsidP="00046F37">
      <w:pPr>
        <w:pStyle w:val="Abbildungsverzeichnis"/>
        <w:tabs>
          <w:tab w:val="right" w:leader="dot" w:pos="9061"/>
        </w:tabs>
        <w:rPr>
          <w:rFonts w:cs="Arial"/>
        </w:rPr>
      </w:pPr>
      <w:r w:rsidRPr="00DF1518">
        <w:rPr>
          <w:rFonts w:cs="Arial"/>
        </w:rPr>
        <w:fldChar w:fldCharType="begin"/>
      </w:r>
      <w:r w:rsidRPr="00DF1518">
        <w:rPr>
          <w:rFonts w:cs="Arial"/>
        </w:rPr>
        <w:instrText xml:space="preserve"> TOC \h \z \c "Abbildung" </w:instrText>
      </w:r>
      <w:r w:rsidRPr="00DF1518">
        <w:rPr>
          <w:rFonts w:cs="Arial"/>
        </w:rPr>
        <w:fldChar w:fldCharType="separate"/>
      </w:r>
      <w:r w:rsidRPr="00DF1518">
        <w:rPr>
          <w:rFonts w:cs="Arial"/>
        </w:rPr>
        <w:t>Abbildung 1: Beispiel für die Beschriftung eines Buchrückens.</w:t>
      </w:r>
      <w:r w:rsidRPr="00DF1518">
        <w:rPr>
          <w:rFonts w:cs="Arial"/>
        </w:rPr>
        <w:tab/>
      </w:r>
      <w:r w:rsidRPr="00DF1518">
        <w:rPr>
          <w:rFonts w:cs="Arial"/>
        </w:rPr>
        <w:fldChar w:fldCharType="begin"/>
      </w:r>
      <w:r w:rsidRPr="00DF1518">
        <w:rPr>
          <w:rFonts w:cs="Arial"/>
        </w:rPr>
        <w:instrText xml:space="preserve"> PAGEREF _Toc114212288 \h </w:instrText>
      </w:r>
      <w:r w:rsidRPr="00DF1518">
        <w:rPr>
          <w:rFonts w:cs="Arial"/>
        </w:rPr>
      </w:r>
      <w:r w:rsidRPr="00DF1518">
        <w:rPr>
          <w:rFonts w:cs="Arial"/>
        </w:rPr>
        <w:fldChar w:fldCharType="separate"/>
      </w:r>
      <w:r w:rsidR="000C26B1" w:rsidRPr="00DF1518">
        <w:rPr>
          <w:rFonts w:cs="Arial"/>
          <w:noProof/>
        </w:rPr>
        <w:t>8</w:t>
      </w:r>
      <w:r w:rsidRPr="00DF1518">
        <w:rPr>
          <w:rFonts w:cs="Arial"/>
        </w:rPr>
        <w:fldChar w:fldCharType="end"/>
      </w:r>
    </w:p>
    <w:p w14:paraId="55259C23" w14:textId="77777777" w:rsidR="00D416AA" w:rsidRPr="00DF1518" w:rsidRDefault="00D416AA" w:rsidP="00046F37">
      <w:pPr>
        <w:pStyle w:val="Abbildungsverzeichnis"/>
        <w:tabs>
          <w:tab w:val="right" w:leader="dot" w:pos="9061"/>
        </w:tabs>
        <w:rPr>
          <w:rFonts w:cs="Arial"/>
        </w:rPr>
      </w:pPr>
      <w:r w:rsidRPr="00DF1518">
        <w:rPr>
          <w:rFonts w:cs="Arial"/>
        </w:rPr>
        <w:fldChar w:fldCharType="end"/>
      </w:r>
    </w:p>
    <w:p w14:paraId="1EE3C8C1" w14:textId="77777777" w:rsidR="00C61376" w:rsidRPr="00DF1518" w:rsidRDefault="00C61376" w:rsidP="00077A5B">
      <w:pPr>
        <w:rPr>
          <w:color w:val="626B71"/>
          <w:szCs w:val="22"/>
          <w:lang w:val="de-AT"/>
        </w:rPr>
      </w:pPr>
    </w:p>
    <w:p w14:paraId="23994605" w14:textId="77777777" w:rsidR="00C61376" w:rsidRPr="00DF1518" w:rsidRDefault="00C61376" w:rsidP="00077A5B">
      <w:pPr>
        <w:rPr>
          <w:color w:val="626B71"/>
          <w:szCs w:val="22"/>
          <w:lang w:val="de-AT"/>
        </w:rPr>
      </w:pPr>
    </w:p>
    <w:p w14:paraId="4A1FE03E" w14:textId="77777777" w:rsidR="00C61376" w:rsidRPr="00DF1518" w:rsidRDefault="00C61376" w:rsidP="00077A5B">
      <w:pPr>
        <w:rPr>
          <w:color w:val="626B71"/>
          <w:szCs w:val="22"/>
          <w:lang w:val="de-AT"/>
        </w:rPr>
      </w:pPr>
    </w:p>
    <w:p w14:paraId="43EA8DBB" w14:textId="77777777" w:rsidR="00077A5B" w:rsidRPr="00DF1518" w:rsidRDefault="00077A5B" w:rsidP="002F11F7">
      <w:pPr>
        <w:pStyle w:val="Anmerkungen"/>
        <w:rPr>
          <w:lang w:val="de-AT"/>
        </w:rPr>
      </w:pPr>
      <w:r w:rsidRPr="00DF1518">
        <w:rPr>
          <w:lang w:val="de-AT"/>
        </w:rPr>
        <w:t>ANMERKUNG: Dieses Abbildungsverzeichnis generiert sich selbst.</w:t>
      </w:r>
    </w:p>
    <w:p w14:paraId="184C054B" w14:textId="77777777" w:rsidR="00D416AA" w:rsidRPr="00DF1518" w:rsidRDefault="00D416AA" w:rsidP="009430B5">
      <w:pPr>
        <w:pStyle w:val="Literatur"/>
        <w:rPr>
          <w:lang w:val="de-AT"/>
        </w:rPr>
      </w:pPr>
      <w:r w:rsidRPr="00DF1518">
        <w:rPr>
          <w:lang w:val="de-AT"/>
        </w:rPr>
        <w:br w:type="page"/>
      </w:r>
      <w:bookmarkStart w:id="67" w:name="_Toc114210890"/>
      <w:bookmarkStart w:id="68" w:name="_Toc264537168"/>
      <w:bookmarkStart w:id="69" w:name="_Toc264537896"/>
      <w:bookmarkStart w:id="70" w:name="_Toc94299448"/>
      <w:bookmarkStart w:id="71" w:name="_Toc102978481"/>
      <w:r w:rsidRPr="00DF1518">
        <w:rPr>
          <w:lang w:val="de-AT"/>
        </w:rPr>
        <w:lastRenderedPageBreak/>
        <w:t>Tabellenverzeichnis</w:t>
      </w:r>
      <w:bookmarkEnd w:id="67"/>
      <w:bookmarkEnd w:id="68"/>
      <w:bookmarkEnd w:id="69"/>
      <w:bookmarkEnd w:id="70"/>
      <w:bookmarkEnd w:id="71"/>
    </w:p>
    <w:p w14:paraId="3773D73A" w14:textId="77777777" w:rsidR="008B6A18" w:rsidRPr="00DF1518" w:rsidRDefault="008B6A18" w:rsidP="00134F78">
      <w:pPr>
        <w:pStyle w:val="Abbildungsverzeichnis"/>
        <w:tabs>
          <w:tab w:val="right" w:leader="dot" w:pos="9061"/>
        </w:tabs>
        <w:rPr>
          <w:rFonts w:cs="Arial"/>
        </w:rPr>
      </w:pPr>
    </w:p>
    <w:p w14:paraId="7214A2C2" w14:textId="5D1869F4" w:rsidR="00D416AA" w:rsidRPr="00DF1518" w:rsidRDefault="00D416AA" w:rsidP="00134F78">
      <w:pPr>
        <w:pStyle w:val="Abbildungsverzeichnis"/>
        <w:tabs>
          <w:tab w:val="right" w:leader="dot" w:pos="9061"/>
        </w:tabs>
        <w:rPr>
          <w:rFonts w:cs="Arial"/>
        </w:rPr>
      </w:pPr>
      <w:r w:rsidRPr="00DF1518">
        <w:rPr>
          <w:rFonts w:cs="Arial"/>
        </w:rPr>
        <w:fldChar w:fldCharType="begin"/>
      </w:r>
      <w:r w:rsidRPr="00DF1518">
        <w:rPr>
          <w:rFonts w:cs="Arial"/>
        </w:rPr>
        <w:instrText xml:space="preserve"> TOC \h \z \c "Tabelle" </w:instrText>
      </w:r>
      <w:r w:rsidRPr="00DF1518">
        <w:rPr>
          <w:rFonts w:cs="Arial"/>
        </w:rPr>
        <w:fldChar w:fldCharType="separate"/>
      </w:r>
      <w:r w:rsidRPr="00DF1518">
        <w:rPr>
          <w:rFonts w:cs="Arial"/>
        </w:rPr>
        <w:t>Tabelle 1: Semesterplan der Lehrveranstaltung „Angewandte Mathematik“</w:t>
      </w:r>
      <w:r w:rsidRPr="00DF1518">
        <w:rPr>
          <w:rFonts w:cs="Arial"/>
        </w:rPr>
        <w:tab/>
      </w:r>
      <w:r w:rsidRPr="00DF1518">
        <w:rPr>
          <w:rFonts w:cs="Arial"/>
        </w:rPr>
        <w:fldChar w:fldCharType="begin"/>
      </w:r>
      <w:r w:rsidRPr="00DF1518">
        <w:rPr>
          <w:rFonts w:cs="Arial"/>
        </w:rPr>
        <w:instrText xml:space="preserve"> PAGEREF _Toc114212262 \h </w:instrText>
      </w:r>
      <w:r w:rsidRPr="00DF1518">
        <w:rPr>
          <w:rFonts w:cs="Arial"/>
        </w:rPr>
      </w:r>
      <w:r w:rsidRPr="00DF1518">
        <w:rPr>
          <w:rFonts w:cs="Arial"/>
        </w:rPr>
        <w:fldChar w:fldCharType="separate"/>
      </w:r>
      <w:r w:rsidR="000C26B1" w:rsidRPr="00DF1518">
        <w:rPr>
          <w:rFonts w:cs="Arial"/>
          <w:noProof/>
        </w:rPr>
        <w:t>8</w:t>
      </w:r>
      <w:r w:rsidRPr="00DF1518">
        <w:rPr>
          <w:rFonts w:cs="Arial"/>
        </w:rPr>
        <w:fldChar w:fldCharType="end"/>
      </w:r>
    </w:p>
    <w:p w14:paraId="1CB4F2C0" w14:textId="77777777" w:rsidR="00D416AA" w:rsidRPr="00DF1518" w:rsidRDefault="00D416AA" w:rsidP="00134F78">
      <w:pPr>
        <w:pStyle w:val="Abbildungsverzeichnis"/>
        <w:tabs>
          <w:tab w:val="right" w:leader="dot" w:pos="9061"/>
        </w:tabs>
        <w:rPr>
          <w:rFonts w:cs="Arial"/>
        </w:rPr>
      </w:pPr>
      <w:r w:rsidRPr="00DF1518">
        <w:rPr>
          <w:rFonts w:cs="Arial"/>
        </w:rPr>
        <w:fldChar w:fldCharType="end"/>
      </w:r>
    </w:p>
    <w:p w14:paraId="64D17668" w14:textId="77777777" w:rsidR="00C61376" w:rsidRPr="00DF1518" w:rsidRDefault="00C61376" w:rsidP="00DF0AF7">
      <w:pPr>
        <w:rPr>
          <w:color w:val="626B71"/>
          <w:szCs w:val="22"/>
          <w:lang w:val="de-AT"/>
        </w:rPr>
      </w:pPr>
    </w:p>
    <w:p w14:paraId="52B858A2" w14:textId="77777777" w:rsidR="00C61376" w:rsidRPr="00DF1518" w:rsidRDefault="00C61376" w:rsidP="00DF0AF7">
      <w:pPr>
        <w:rPr>
          <w:color w:val="626B71"/>
          <w:szCs w:val="22"/>
          <w:lang w:val="de-AT"/>
        </w:rPr>
      </w:pPr>
    </w:p>
    <w:p w14:paraId="052D2B6D" w14:textId="77777777" w:rsidR="00C61376" w:rsidRPr="00DF1518" w:rsidRDefault="00C61376" w:rsidP="00DF0AF7">
      <w:pPr>
        <w:rPr>
          <w:color w:val="626B71"/>
          <w:szCs w:val="22"/>
          <w:lang w:val="de-AT"/>
        </w:rPr>
      </w:pPr>
    </w:p>
    <w:p w14:paraId="30E7AFA4" w14:textId="77777777" w:rsidR="00DF0AF7" w:rsidRPr="00DF1518" w:rsidRDefault="00DF0AF7" w:rsidP="002F11F7">
      <w:pPr>
        <w:pStyle w:val="Anmerkungen"/>
        <w:rPr>
          <w:lang w:val="de-AT"/>
        </w:rPr>
      </w:pPr>
      <w:r w:rsidRPr="00DF1518">
        <w:rPr>
          <w:lang w:val="de-AT"/>
        </w:rPr>
        <w:t>ANMERKUNG: Dieses Tabellenverzeichnis generiert sich selbst.</w:t>
      </w:r>
    </w:p>
    <w:p w14:paraId="434A0583" w14:textId="77777777" w:rsidR="00DF0AF7" w:rsidRPr="00DF1518" w:rsidRDefault="00DF0AF7" w:rsidP="00DF0AF7">
      <w:pPr>
        <w:rPr>
          <w:lang w:val="de-AT" w:eastAsia="en-US" w:bidi="en-US"/>
        </w:rPr>
      </w:pPr>
    </w:p>
    <w:p w14:paraId="09C251C1" w14:textId="77777777" w:rsidR="00D416AA" w:rsidRPr="00DF1518" w:rsidRDefault="00D416AA" w:rsidP="009430B5">
      <w:pPr>
        <w:pStyle w:val="Literatur"/>
        <w:rPr>
          <w:lang w:val="de-AT"/>
        </w:rPr>
      </w:pPr>
      <w:r w:rsidRPr="00DF1518">
        <w:rPr>
          <w:lang w:val="de-AT"/>
        </w:rPr>
        <w:br w:type="page"/>
      </w:r>
      <w:bookmarkStart w:id="72" w:name="_Toc114210891"/>
      <w:bookmarkStart w:id="73" w:name="_Toc264537169"/>
      <w:bookmarkStart w:id="74" w:name="_Toc264537897"/>
      <w:bookmarkStart w:id="75" w:name="_Toc94299449"/>
      <w:bookmarkStart w:id="76" w:name="_Toc102978482"/>
      <w:r w:rsidRPr="00DF1518">
        <w:rPr>
          <w:lang w:val="de-AT"/>
        </w:rPr>
        <w:lastRenderedPageBreak/>
        <w:t>Abkürzungsverzeichnis</w:t>
      </w:r>
      <w:bookmarkEnd w:id="72"/>
      <w:bookmarkEnd w:id="73"/>
      <w:bookmarkEnd w:id="74"/>
      <w:bookmarkEnd w:id="75"/>
      <w:bookmarkEnd w:id="76"/>
    </w:p>
    <w:p w14:paraId="7EC70072" w14:textId="77777777" w:rsidR="008B6A18" w:rsidRPr="00DF1518" w:rsidRDefault="008B6A18" w:rsidP="008B6A18">
      <w:pPr>
        <w:rPr>
          <w:lang w:val="de-A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D416AA" w:rsidRPr="00DF1518" w14:paraId="3010B1B4" w14:textId="77777777">
        <w:tc>
          <w:tcPr>
            <w:tcW w:w="1668" w:type="dxa"/>
            <w:vAlign w:val="center"/>
          </w:tcPr>
          <w:p w14:paraId="3369237B" w14:textId="77777777" w:rsidR="00D416AA" w:rsidRPr="00DF1518" w:rsidRDefault="00D416AA" w:rsidP="00134F78">
            <w:pPr>
              <w:spacing w:before="80" w:after="80"/>
              <w:rPr>
                <w:szCs w:val="22"/>
                <w:lang w:val="de-AT"/>
              </w:rPr>
            </w:pPr>
            <w:r w:rsidRPr="00DF1518">
              <w:rPr>
                <w:szCs w:val="22"/>
                <w:lang w:val="de-AT"/>
              </w:rPr>
              <w:t>WWW</w:t>
            </w:r>
          </w:p>
        </w:tc>
        <w:tc>
          <w:tcPr>
            <w:tcW w:w="7543" w:type="dxa"/>
            <w:vAlign w:val="center"/>
          </w:tcPr>
          <w:p w14:paraId="6382E825" w14:textId="77777777" w:rsidR="00D416AA" w:rsidRPr="00DF1518" w:rsidRDefault="00D416AA" w:rsidP="00134F78">
            <w:pPr>
              <w:spacing w:before="80" w:after="80"/>
              <w:rPr>
                <w:szCs w:val="22"/>
                <w:lang w:val="de-AT"/>
              </w:rPr>
            </w:pPr>
            <w:r w:rsidRPr="00DF1518">
              <w:rPr>
                <w:szCs w:val="22"/>
                <w:lang w:val="de-AT"/>
              </w:rPr>
              <w:t>World Wide Web</w:t>
            </w:r>
          </w:p>
        </w:tc>
      </w:tr>
      <w:tr w:rsidR="00D416AA" w:rsidRPr="00DF1518" w14:paraId="42CF59F8" w14:textId="77777777">
        <w:tc>
          <w:tcPr>
            <w:tcW w:w="1668" w:type="dxa"/>
            <w:vAlign w:val="center"/>
          </w:tcPr>
          <w:p w14:paraId="0B7E0D34" w14:textId="77777777" w:rsidR="00D416AA" w:rsidRPr="00DF1518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14:paraId="7DCD29F3" w14:textId="77777777" w:rsidR="00D416AA" w:rsidRPr="00DF1518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DF1518" w14:paraId="1CB52748" w14:textId="77777777">
        <w:tc>
          <w:tcPr>
            <w:tcW w:w="1668" w:type="dxa"/>
            <w:vAlign w:val="center"/>
          </w:tcPr>
          <w:p w14:paraId="27BB6154" w14:textId="77777777" w:rsidR="00D416AA" w:rsidRPr="00DF1518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14:paraId="5A918C03" w14:textId="77777777" w:rsidR="00D416AA" w:rsidRPr="00DF1518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DF1518" w14:paraId="094C13DE" w14:textId="77777777">
        <w:tc>
          <w:tcPr>
            <w:tcW w:w="1668" w:type="dxa"/>
            <w:vAlign w:val="center"/>
          </w:tcPr>
          <w:p w14:paraId="6CB0C6FA" w14:textId="77777777" w:rsidR="00D416AA" w:rsidRPr="00DF1518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14:paraId="54CE4C25" w14:textId="77777777" w:rsidR="00D416AA" w:rsidRPr="00DF1518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DF1518" w14:paraId="05EF344C" w14:textId="77777777">
        <w:tc>
          <w:tcPr>
            <w:tcW w:w="1668" w:type="dxa"/>
            <w:vAlign w:val="center"/>
          </w:tcPr>
          <w:p w14:paraId="46A2D8C1" w14:textId="77777777" w:rsidR="00D416AA" w:rsidRPr="00DF1518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14:paraId="70624B49" w14:textId="77777777" w:rsidR="00D416AA" w:rsidRPr="00DF1518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DF1518" w14:paraId="1BCBCE96" w14:textId="77777777">
        <w:tc>
          <w:tcPr>
            <w:tcW w:w="1668" w:type="dxa"/>
            <w:vAlign w:val="center"/>
          </w:tcPr>
          <w:p w14:paraId="44B5F5FD" w14:textId="77777777" w:rsidR="00D416AA" w:rsidRPr="00DF1518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14:paraId="13AAD576" w14:textId="77777777" w:rsidR="00D416AA" w:rsidRPr="00DF1518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DF1518" w14:paraId="2203CAD0" w14:textId="77777777">
        <w:tc>
          <w:tcPr>
            <w:tcW w:w="1668" w:type="dxa"/>
            <w:vAlign w:val="center"/>
          </w:tcPr>
          <w:p w14:paraId="74C1053D" w14:textId="77777777" w:rsidR="00D416AA" w:rsidRPr="00DF1518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14:paraId="2BF2F092" w14:textId="77777777" w:rsidR="00D416AA" w:rsidRPr="00DF1518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DF1518" w14:paraId="2F9D8336" w14:textId="77777777">
        <w:tc>
          <w:tcPr>
            <w:tcW w:w="1668" w:type="dxa"/>
            <w:vAlign w:val="center"/>
          </w:tcPr>
          <w:p w14:paraId="068842C4" w14:textId="77777777" w:rsidR="00D416AA" w:rsidRPr="00DF1518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14:paraId="34760B55" w14:textId="77777777" w:rsidR="00D416AA" w:rsidRPr="00DF1518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</w:tbl>
    <w:p w14:paraId="48BF8575" w14:textId="77777777" w:rsidR="00D416AA" w:rsidRPr="00DF1518" w:rsidRDefault="00D416AA" w:rsidP="00D416AA">
      <w:pPr>
        <w:rPr>
          <w:lang w:val="de-AT"/>
        </w:rPr>
      </w:pPr>
    </w:p>
    <w:p w14:paraId="766FC759" w14:textId="77777777" w:rsidR="003E729E" w:rsidRPr="00DF1518" w:rsidRDefault="003E729E" w:rsidP="00D416AA">
      <w:pPr>
        <w:rPr>
          <w:lang w:val="de-AT"/>
        </w:rPr>
      </w:pPr>
    </w:p>
    <w:p w14:paraId="393F861D" w14:textId="77777777" w:rsidR="00E74A3F" w:rsidRPr="00DF1518" w:rsidRDefault="00E74A3F" w:rsidP="00D416AA">
      <w:pPr>
        <w:rPr>
          <w:color w:val="626B71"/>
          <w:lang w:val="de-AT"/>
        </w:rPr>
      </w:pPr>
    </w:p>
    <w:p w14:paraId="5508C5D9" w14:textId="77777777" w:rsidR="00E74A3F" w:rsidRPr="00DF1518" w:rsidRDefault="00E74A3F" w:rsidP="00D416AA">
      <w:pPr>
        <w:rPr>
          <w:color w:val="626B71"/>
          <w:lang w:val="de-AT"/>
        </w:rPr>
      </w:pPr>
    </w:p>
    <w:p w14:paraId="4C9B0254" w14:textId="77777777" w:rsidR="003E729E" w:rsidRPr="00DF1518" w:rsidRDefault="00300326" w:rsidP="002F11F7">
      <w:pPr>
        <w:pStyle w:val="Anmerkungen"/>
        <w:rPr>
          <w:lang w:val="de-AT"/>
        </w:rPr>
      </w:pPr>
      <w:r w:rsidRPr="00DF1518">
        <w:rPr>
          <w:lang w:val="de-AT"/>
        </w:rPr>
        <w:t xml:space="preserve">ANMERKUNG: </w:t>
      </w:r>
      <w:r w:rsidR="003E729E" w:rsidRPr="00DF1518">
        <w:rPr>
          <w:lang w:val="de-AT"/>
        </w:rPr>
        <w:t>Sortieren Sie die Liste mit der Funktion „Tabelle sortieren“.</w:t>
      </w:r>
    </w:p>
    <w:p w14:paraId="71B52AF4" w14:textId="77777777" w:rsidR="008957D0" w:rsidRPr="00DF1518" w:rsidRDefault="008957D0" w:rsidP="008957D0">
      <w:pPr>
        <w:rPr>
          <w:lang w:val="de-AT"/>
        </w:rPr>
      </w:pPr>
    </w:p>
    <w:p w14:paraId="4E3DB5B2" w14:textId="77777777" w:rsidR="00D416AA" w:rsidRPr="00DF1518" w:rsidRDefault="00D416AA" w:rsidP="009430B5">
      <w:pPr>
        <w:pStyle w:val="Literatur"/>
        <w:rPr>
          <w:lang w:val="de-AT"/>
        </w:rPr>
      </w:pPr>
      <w:r w:rsidRPr="00DF1518">
        <w:rPr>
          <w:lang w:val="de-AT"/>
        </w:rPr>
        <w:br w:type="page"/>
      </w:r>
      <w:bookmarkStart w:id="77" w:name="_Toc114210892"/>
      <w:bookmarkStart w:id="78" w:name="_Toc264537170"/>
      <w:bookmarkStart w:id="79" w:name="_Toc264537898"/>
      <w:bookmarkStart w:id="80" w:name="_Toc94299450"/>
      <w:bookmarkStart w:id="81" w:name="_Toc102978483"/>
      <w:r w:rsidRPr="00DF1518">
        <w:rPr>
          <w:lang w:val="de-AT"/>
        </w:rPr>
        <w:lastRenderedPageBreak/>
        <w:t>Anhang A: Überschrift des ersten Anhangs</w:t>
      </w:r>
      <w:bookmarkEnd w:id="77"/>
      <w:bookmarkEnd w:id="78"/>
      <w:bookmarkEnd w:id="79"/>
      <w:bookmarkEnd w:id="80"/>
      <w:bookmarkEnd w:id="81"/>
    </w:p>
    <w:p w14:paraId="30704C99" w14:textId="77777777" w:rsidR="00134F78" w:rsidRPr="00DF1518" w:rsidRDefault="00134F78" w:rsidP="00134F78">
      <w:pPr>
        <w:rPr>
          <w:lang w:val="de-AT"/>
        </w:rPr>
      </w:pPr>
    </w:p>
    <w:p w14:paraId="5F3768BD" w14:textId="77777777" w:rsidR="00D416AA" w:rsidRPr="00DF1518" w:rsidRDefault="00134F78" w:rsidP="009430B5">
      <w:pPr>
        <w:pStyle w:val="Literatur"/>
        <w:rPr>
          <w:lang w:val="de-AT"/>
        </w:rPr>
      </w:pPr>
      <w:r w:rsidRPr="00DF1518">
        <w:rPr>
          <w:lang w:val="de-AT"/>
        </w:rPr>
        <w:br w:type="page"/>
      </w:r>
      <w:bookmarkStart w:id="82" w:name="_Toc114210893"/>
      <w:bookmarkStart w:id="83" w:name="_Toc264537171"/>
      <w:bookmarkStart w:id="84" w:name="_Toc264537899"/>
      <w:bookmarkStart w:id="85" w:name="_Toc94299451"/>
      <w:bookmarkStart w:id="86" w:name="_Toc102978484"/>
      <w:r w:rsidR="00D416AA" w:rsidRPr="00DF1518">
        <w:rPr>
          <w:lang w:val="de-AT"/>
        </w:rPr>
        <w:lastRenderedPageBreak/>
        <w:t>Anhang B: Überschrift des zweiten Anhangs</w:t>
      </w:r>
      <w:bookmarkEnd w:id="82"/>
      <w:bookmarkEnd w:id="83"/>
      <w:bookmarkEnd w:id="84"/>
      <w:bookmarkEnd w:id="85"/>
      <w:bookmarkEnd w:id="86"/>
    </w:p>
    <w:p w14:paraId="6BBA0EB9" w14:textId="77777777" w:rsidR="00134F78" w:rsidRPr="00DF1518" w:rsidRDefault="00134F78" w:rsidP="00134F78">
      <w:pPr>
        <w:rPr>
          <w:lang w:val="de-AT"/>
        </w:rPr>
      </w:pPr>
    </w:p>
    <w:sectPr w:rsidR="00134F78" w:rsidRPr="00DF1518" w:rsidSect="00C16315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BC0CA" w14:textId="77777777" w:rsidR="00573245" w:rsidRDefault="00573245">
      <w:r>
        <w:separator/>
      </w:r>
    </w:p>
  </w:endnote>
  <w:endnote w:type="continuationSeparator" w:id="0">
    <w:p w14:paraId="091EBFA8" w14:textId="77777777" w:rsidR="00573245" w:rsidRDefault="00573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438" w14:textId="77777777" w:rsidR="007C1524" w:rsidRDefault="007C1524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E1B61E2" w14:textId="77777777" w:rsidR="007C1524" w:rsidRDefault="007C1524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B16C" w14:textId="77777777" w:rsidR="006C1358" w:rsidRDefault="006C13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9AEC" w14:textId="77777777" w:rsidR="006C1358" w:rsidRDefault="006C135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94CB" w14:textId="77777777" w:rsidR="007C1524" w:rsidRDefault="007C1524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7501C">
      <w:rPr>
        <w:rStyle w:val="Seitenzahl"/>
        <w:noProof/>
      </w:rPr>
      <w:t>5</w:t>
    </w:r>
    <w:r>
      <w:rPr>
        <w:rStyle w:val="Seitenzahl"/>
      </w:rPr>
      <w:fldChar w:fldCharType="end"/>
    </w:r>
  </w:p>
  <w:p w14:paraId="569EFBB9" w14:textId="77777777" w:rsidR="007C1524" w:rsidRPr="00E813F6" w:rsidRDefault="007C1524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26FD" w14:textId="77777777" w:rsidR="00573245" w:rsidRDefault="00573245">
      <w:r>
        <w:separator/>
      </w:r>
    </w:p>
  </w:footnote>
  <w:footnote w:type="continuationSeparator" w:id="0">
    <w:p w14:paraId="191845A6" w14:textId="77777777" w:rsidR="00573245" w:rsidRDefault="00573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6AEF" w14:textId="77777777" w:rsidR="007C1524" w:rsidRDefault="00A54F48">
    <w:pPr>
      <w:pStyle w:val="Kopfzeile"/>
    </w:pPr>
    <w:r>
      <w:rPr>
        <w:noProof/>
        <w:lang w:val="de-AT" w:eastAsia="ja-JP"/>
      </w:rPr>
      <w:pict w14:anchorId="21AFA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6" type="#_x0000_t75" style="position:absolute;left:0;text-align:left;margin-left:0;margin-top:0;width:595.2pt;height:841.9pt;z-index:-251659264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0CCD" w14:textId="77777777" w:rsidR="006C1358" w:rsidRDefault="006C135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AF36" w14:textId="77777777" w:rsidR="007C1524" w:rsidRDefault="00B4590F">
    <w:pPr>
      <w:pStyle w:val="Kopfzeile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6A13FB51" wp14:editId="67323277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39" name="Grafik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Grafik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299" w14:textId="77777777" w:rsidR="007C1524" w:rsidRDefault="00A54F48">
    <w:pPr>
      <w:pStyle w:val="Kopfzeile"/>
    </w:pPr>
    <w:r>
      <w:rPr>
        <w:noProof/>
        <w:lang w:val="de-AT" w:eastAsia="ja-JP"/>
      </w:rPr>
      <w:pict w14:anchorId="7C2A4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099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CE38" w14:textId="77777777" w:rsidR="007C1524" w:rsidRPr="00E813F6" w:rsidRDefault="007C1524" w:rsidP="00E813F6">
    <w:pPr>
      <w:pStyle w:val="Kopfzeile"/>
      <w:rPr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4BE0" w14:textId="77777777" w:rsidR="007C1524" w:rsidRDefault="007C15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FED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DD019B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F4368"/>
    <w:multiLevelType w:val="hybridMultilevel"/>
    <w:tmpl w:val="7D78047C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839F3"/>
    <w:multiLevelType w:val="hybridMultilevel"/>
    <w:tmpl w:val="4E42BFE4"/>
    <w:lvl w:ilvl="0" w:tplc="2B0A69D8">
      <w:start w:val="1"/>
      <w:numFmt w:val="decimal"/>
      <w:pStyle w:val="Literaturverzeichnis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DE87F0C"/>
    <w:multiLevelType w:val="multilevel"/>
    <w:tmpl w:val="7D78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4E23CA8"/>
    <w:multiLevelType w:val="hybridMultilevel"/>
    <w:tmpl w:val="3A7275BA"/>
    <w:lvl w:ilvl="0" w:tplc="95BCDA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A4575"/>
    <w:multiLevelType w:val="hybridMultilevel"/>
    <w:tmpl w:val="A2AAD0F2"/>
    <w:lvl w:ilvl="0" w:tplc="48FC6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BF20E0D"/>
    <w:multiLevelType w:val="multilevel"/>
    <w:tmpl w:val="84BA47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50F0650"/>
    <w:multiLevelType w:val="multilevel"/>
    <w:tmpl w:val="4FF62258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6626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E422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F8E6712"/>
    <w:multiLevelType w:val="multilevel"/>
    <w:tmpl w:val="4FA4B1C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799B0742"/>
    <w:multiLevelType w:val="multilevel"/>
    <w:tmpl w:val="73B684A0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26863176">
    <w:abstractNumId w:val="28"/>
  </w:num>
  <w:num w:numId="2" w16cid:durableId="246381791">
    <w:abstractNumId w:val="10"/>
  </w:num>
  <w:num w:numId="3" w16cid:durableId="1859658106">
    <w:abstractNumId w:val="30"/>
  </w:num>
  <w:num w:numId="4" w16cid:durableId="1051733998">
    <w:abstractNumId w:val="14"/>
  </w:num>
  <w:num w:numId="5" w16cid:durableId="1335767045">
    <w:abstractNumId w:val="19"/>
  </w:num>
  <w:num w:numId="6" w16cid:durableId="613558392">
    <w:abstractNumId w:val="30"/>
  </w:num>
  <w:num w:numId="7" w16cid:durableId="1176380734">
    <w:abstractNumId w:val="11"/>
  </w:num>
  <w:num w:numId="8" w16cid:durableId="1819376967">
    <w:abstractNumId w:val="18"/>
  </w:num>
  <w:num w:numId="9" w16cid:durableId="1531529604">
    <w:abstractNumId w:val="20"/>
  </w:num>
  <w:num w:numId="10" w16cid:durableId="1882596211">
    <w:abstractNumId w:val="22"/>
  </w:num>
  <w:num w:numId="11" w16cid:durableId="2102875013">
    <w:abstractNumId w:val="29"/>
  </w:num>
  <w:num w:numId="12" w16cid:durableId="1031959638">
    <w:abstractNumId w:val="15"/>
  </w:num>
  <w:num w:numId="13" w16cid:durableId="1888294473">
    <w:abstractNumId w:val="8"/>
  </w:num>
  <w:num w:numId="14" w16cid:durableId="521817597">
    <w:abstractNumId w:val="4"/>
  </w:num>
  <w:num w:numId="15" w16cid:durableId="1919630048">
    <w:abstractNumId w:val="22"/>
  </w:num>
  <w:num w:numId="16" w16cid:durableId="1941528580">
    <w:abstractNumId w:val="22"/>
  </w:num>
  <w:num w:numId="17" w16cid:durableId="357972992">
    <w:abstractNumId w:val="22"/>
  </w:num>
  <w:num w:numId="18" w16cid:durableId="765074429">
    <w:abstractNumId w:val="22"/>
  </w:num>
  <w:num w:numId="19" w16cid:durableId="1446123345">
    <w:abstractNumId w:val="22"/>
  </w:num>
  <w:num w:numId="20" w16cid:durableId="93942070">
    <w:abstractNumId w:val="5"/>
  </w:num>
  <w:num w:numId="21" w16cid:durableId="79110000">
    <w:abstractNumId w:val="2"/>
  </w:num>
  <w:num w:numId="22" w16cid:durableId="1182817183">
    <w:abstractNumId w:val="23"/>
  </w:num>
  <w:num w:numId="23" w16cid:durableId="1609698671">
    <w:abstractNumId w:val="17"/>
  </w:num>
  <w:num w:numId="24" w16cid:durableId="1491672055">
    <w:abstractNumId w:val="3"/>
  </w:num>
  <w:num w:numId="25" w16cid:durableId="661936132">
    <w:abstractNumId w:val="27"/>
  </w:num>
  <w:num w:numId="26" w16cid:durableId="305858836">
    <w:abstractNumId w:val="21"/>
  </w:num>
  <w:num w:numId="27" w16cid:durableId="459685600">
    <w:abstractNumId w:val="32"/>
  </w:num>
  <w:num w:numId="28" w16cid:durableId="44762706">
    <w:abstractNumId w:val="25"/>
  </w:num>
  <w:num w:numId="29" w16cid:durableId="518933921">
    <w:abstractNumId w:val="16"/>
  </w:num>
  <w:num w:numId="30" w16cid:durableId="1526284480">
    <w:abstractNumId w:val="30"/>
  </w:num>
  <w:num w:numId="31" w16cid:durableId="657077904">
    <w:abstractNumId w:val="30"/>
  </w:num>
  <w:num w:numId="32" w16cid:durableId="276721396">
    <w:abstractNumId w:val="22"/>
  </w:num>
  <w:num w:numId="33" w16cid:durableId="980812301">
    <w:abstractNumId w:val="30"/>
  </w:num>
  <w:num w:numId="34" w16cid:durableId="1774203470">
    <w:abstractNumId w:val="31"/>
  </w:num>
  <w:num w:numId="35" w16cid:durableId="1324163004">
    <w:abstractNumId w:val="6"/>
  </w:num>
  <w:num w:numId="36" w16cid:durableId="1950892307">
    <w:abstractNumId w:val="9"/>
  </w:num>
  <w:num w:numId="37" w16cid:durableId="517814572">
    <w:abstractNumId w:val="22"/>
  </w:num>
  <w:num w:numId="38" w16cid:durableId="677973703">
    <w:abstractNumId w:val="1"/>
  </w:num>
  <w:num w:numId="39" w16cid:durableId="1109423352">
    <w:abstractNumId w:val="26"/>
  </w:num>
  <w:num w:numId="40" w16cid:durableId="1034500455">
    <w:abstractNumId w:val="24"/>
  </w:num>
  <w:num w:numId="41" w16cid:durableId="1444300639">
    <w:abstractNumId w:val="0"/>
  </w:num>
  <w:num w:numId="42" w16cid:durableId="1747729183">
    <w:abstractNumId w:val="30"/>
  </w:num>
  <w:num w:numId="43" w16cid:durableId="18511128">
    <w:abstractNumId w:val="30"/>
  </w:num>
  <w:num w:numId="44" w16cid:durableId="16392834">
    <w:abstractNumId w:val="30"/>
  </w:num>
  <w:num w:numId="45" w16cid:durableId="1208681583">
    <w:abstractNumId w:val="7"/>
  </w:num>
  <w:num w:numId="46" w16cid:durableId="1210337024">
    <w:abstractNumId w:val="12"/>
  </w:num>
  <w:num w:numId="47" w16cid:durableId="160210643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3B1"/>
    <w:rsid w:val="00000073"/>
    <w:rsid w:val="0000261A"/>
    <w:rsid w:val="00004681"/>
    <w:rsid w:val="00004D14"/>
    <w:rsid w:val="00005724"/>
    <w:rsid w:val="000129F8"/>
    <w:rsid w:val="00016F69"/>
    <w:rsid w:val="00020518"/>
    <w:rsid w:val="00023542"/>
    <w:rsid w:val="00023A34"/>
    <w:rsid w:val="00030583"/>
    <w:rsid w:val="00040B57"/>
    <w:rsid w:val="00046F37"/>
    <w:rsid w:val="000477C9"/>
    <w:rsid w:val="00056778"/>
    <w:rsid w:val="00056E7F"/>
    <w:rsid w:val="000574BE"/>
    <w:rsid w:val="00057C95"/>
    <w:rsid w:val="00060392"/>
    <w:rsid w:val="00061450"/>
    <w:rsid w:val="00065B58"/>
    <w:rsid w:val="00065D9F"/>
    <w:rsid w:val="000669A8"/>
    <w:rsid w:val="00077A58"/>
    <w:rsid w:val="00077A5B"/>
    <w:rsid w:val="00083224"/>
    <w:rsid w:val="00096F2B"/>
    <w:rsid w:val="000972A2"/>
    <w:rsid w:val="000A0939"/>
    <w:rsid w:val="000A52D4"/>
    <w:rsid w:val="000B2ECA"/>
    <w:rsid w:val="000B561C"/>
    <w:rsid w:val="000C1CE2"/>
    <w:rsid w:val="000C26B1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5294"/>
    <w:rsid w:val="00110A16"/>
    <w:rsid w:val="00111224"/>
    <w:rsid w:val="0011283B"/>
    <w:rsid w:val="001157CA"/>
    <w:rsid w:val="00127E41"/>
    <w:rsid w:val="00131E67"/>
    <w:rsid w:val="00134F78"/>
    <w:rsid w:val="0013564E"/>
    <w:rsid w:val="0013661C"/>
    <w:rsid w:val="0014613B"/>
    <w:rsid w:val="00146F06"/>
    <w:rsid w:val="0015268E"/>
    <w:rsid w:val="001568B4"/>
    <w:rsid w:val="0015774D"/>
    <w:rsid w:val="0016093E"/>
    <w:rsid w:val="0016172E"/>
    <w:rsid w:val="0016257B"/>
    <w:rsid w:val="00164221"/>
    <w:rsid w:val="0016496E"/>
    <w:rsid w:val="00165897"/>
    <w:rsid w:val="00166C89"/>
    <w:rsid w:val="00174805"/>
    <w:rsid w:val="001756B5"/>
    <w:rsid w:val="00175974"/>
    <w:rsid w:val="00182ABB"/>
    <w:rsid w:val="00184185"/>
    <w:rsid w:val="00184FDD"/>
    <w:rsid w:val="00191661"/>
    <w:rsid w:val="00195CE9"/>
    <w:rsid w:val="00196DAC"/>
    <w:rsid w:val="00197D57"/>
    <w:rsid w:val="001A1408"/>
    <w:rsid w:val="001A20F1"/>
    <w:rsid w:val="001A2DFE"/>
    <w:rsid w:val="001A4255"/>
    <w:rsid w:val="001A49E4"/>
    <w:rsid w:val="001A4FA7"/>
    <w:rsid w:val="001A70FC"/>
    <w:rsid w:val="001A79AB"/>
    <w:rsid w:val="001B0FAE"/>
    <w:rsid w:val="001B2F8F"/>
    <w:rsid w:val="001B68E4"/>
    <w:rsid w:val="001C5239"/>
    <w:rsid w:val="001D491B"/>
    <w:rsid w:val="001D5881"/>
    <w:rsid w:val="001D67EC"/>
    <w:rsid w:val="001E1B72"/>
    <w:rsid w:val="001E493E"/>
    <w:rsid w:val="001E4AAB"/>
    <w:rsid w:val="001E4F26"/>
    <w:rsid w:val="001F16DC"/>
    <w:rsid w:val="001F2619"/>
    <w:rsid w:val="001F2F08"/>
    <w:rsid w:val="00217801"/>
    <w:rsid w:val="002179DC"/>
    <w:rsid w:val="002210DC"/>
    <w:rsid w:val="00222756"/>
    <w:rsid w:val="0022511E"/>
    <w:rsid w:val="0022701B"/>
    <w:rsid w:val="0023311A"/>
    <w:rsid w:val="00235860"/>
    <w:rsid w:val="00237DDC"/>
    <w:rsid w:val="002434D8"/>
    <w:rsid w:val="00246185"/>
    <w:rsid w:val="0025055B"/>
    <w:rsid w:val="002513EA"/>
    <w:rsid w:val="002612DA"/>
    <w:rsid w:val="0026173D"/>
    <w:rsid w:val="00263181"/>
    <w:rsid w:val="002636E1"/>
    <w:rsid w:val="00264C2F"/>
    <w:rsid w:val="00264EC2"/>
    <w:rsid w:val="00270DB6"/>
    <w:rsid w:val="002715D3"/>
    <w:rsid w:val="00274FB7"/>
    <w:rsid w:val="002761EC"/>
    <w:rsid w:val="0028050C"/>
    <w:rsid w:val="00286ABB"/>
    <w:rsid w:val="00290BC9"/>
    <w:rsid w:val="0029789E"/>
    <w:rsid w:val="002A3115"/>
    <w:rsid w:val="002A5E8F"/>
    <w:rsid w:val="002A6358"/>
    <w:rsid w:val="002B0061"/>
    <w:rsid w:val="002B6A29"/>
    <w:rsid w:val="002C0DAC"/>
    <w:rsid w:val="002C0F10"/>
    <w:rsid w:val="002C1739"/>
    <w:rsid w:val="002C4132"/>
    <w:rsid w:val="002C697F"/>
    <w:rsid w:val="002D196D"/>
    <w:rsid w:val="002D5A45"/>
    <w:rsid w:val="002D6E4E"/>
    <w:rsid w:val="002D6FC2"/>
    <w:rsid w:val="002E249B"/>
    <w:rsid w:val="002E27DE"/>
    <w:rsid w:val="002F11F7"/>
    <w:rsid w:val="002F7A74"/>
    <w:rsid w:val="00300326"/>
    <w:rsid w:val="00303ADF"/>
    <w:rsid w:val="00310BFF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8D3"/>
    <w:rsid w:val="00346B99"/>
    <w:rsid w:val="00351F19"/>
    <w:rsid w:val="00356EC5"/>
    <w:rsid w:val="00357C46"/>
    <w:rsid w:val="00363626"/>
    <w:rsid w:val="00366AF3"/>
    <w:rsid w:val="00382D13"/>
    <w:rsid w:val="0038601E"/>
    <w:rsid w:val="00386736"/>
    <w:rsid w:val="003907F6"/>
    <w:rsid w:val="0039203A"/>
    <w:rsid w:val="00396EE6"/>
    <w:rsid w:val="003A258A"/>
    <w:rsid w:val="003A4276"/>
    <w:rsid w:val="003B3BA2"/>
    <w:rsid w:val="003B4E8A"/>
    <w:rsid w:val="003B75E9"/>
    <w:rsid w:val="003B7C55"/>
    <w:rsid w:val="003C7408"/>
    <w:rsid w:val="003D51F5"/>
    <w:rsid w:val="003E5A55"/>
    <w:rsid w:val="003E65DC"/>
    <w:rsid w:val="003E729E"/>
    <w:rsid w:val="003F37DE"/>
    <w:rsid w:val="003F491E"/>
    <w:rsid w:val="003F7A7F"/>
    <w:rsid w:val="003F7B87"/>
    <w:rsid w:val="00400E31"/>
    <w:rsid w:val="004012DD"/>
    <w:rsid w:val="0040561C"/>
    <w:rsid w:val="00407AFA"/>
    <w:rsid w:val="004102D3"/>
    <w:rsid w:val="0041140B"/>
    <w:rsid w:val="00413433"/>
    <w:rsid w:val="00415E8D"/>
    <w:rsid w:val="00421A2B"/>
    <w:rsid w:val="00430415"/>
    <w:rsid w:val="00441A26"/>
    <w:rsid w:val="004438BD"/>
    <w:rsid w:val="00452CE5"/>
    <w:rsid w:val="004651FE"/>
    <w:rsid w:val="004653C3"/>
    <w:rsid w:val="00465422"/>
    <w:rsid w:val="00466132"/>
    <w:rsid w:val="004670C6"/>
    <w:rsid w:val="004719B2"/>
    <w:rsid w:val="00482DA7"/>
    <w:rsid w:val="0048500B"/>
    <w:rsid w:val="0048708F"/>
    <w:rsid w:val="00487801"/>
    <w:rsid w:val="004923F0"/>
    <w:rsid w:val="004926E2"/>
    <w:rsid w:val="0049471D"/>
    <w:rsid w:val="004A1E22"/>
    <w:rsid w:val="004A25C0"/>
    <w:rsid w:val="004B121A"/>
    <w:rsid w:val="004B1880"/>
    <w:rsid w:val="004B5152"/>
    <w:rsid w:val="004C61B4"/>
    <w:rsid w:val="004D080A"/>
    <w:rsid w:val="004D5E69"/>
    <w:rsid w:val="004E05A3"/>
    <w:rsid w:val="004E0C42"/>
    <w:rsid w:val="004E1E6F"/>
    <w:rsid w:val="004E5ACB"/>
    <w:rsid w:val="004E6196"/>
    <w:rsid w:val="004E6AAB"/>
    <w:rsid w:val="004F007F"/>
    <w:rsid w:val="004F2D8C"/>
    <w:rsid w:val="004F4B72"/>
    <w:rsid w:val="004F62A5"/>
    <w:rsid w:val="00501AD8"/>
    <w:rsid w:val="005050A8"/>
    <w:rsid w:val="00512945"/>
    <w:rsid w:val="00513A6B"/>
    <w:rsid w:val="005159B6"/>
    <w:rsid w:val="00523B91"/>
    <w:rsid w:val="0052524E"/>
    <w:rsid w:val="0052615B"/>
    <w:rsid w:val="005330F0"/>
    <w:rsid w:val="00534217"/>
    <w:rsid w:val="00536BDE"/>
    <w:rsid w:val="00553F4B"/>
    <w:rsid w:val="00555353"/>
    <w:rsid w:val="00556F8F"/>
    <w:rsid w:val="005572F3"/>
    <w:rsid w:val="00557D7A"/>
    <w:rsid w:val="00573245"/>
    <w:rsid w:val="005733AA"/>
    <w:rsid w:val="005755C2"/>
    <w:rsid w:val="00575D81"/>
    <w:rsid w:val="00577290"/>
    <w:rsid w:val="00577633"/>
    <w:rsid w:val="00586E9B"/>
    <w:rsid w:val="00592FC2"/>
    <w:rsid w:val="005A0562"/>
    <w:rsid w:val="005A38FD"/>
    <w:rsid w:val="005B0211"/>
    <w:rsid w:val="005B2B84"/>
    <w:rsid w:val="005B6EC8"/>
    <w:rsid w:val="005C3538"/>
    <w:rsid w:val="005C71EA"/>
    <w:rsid w:val="005C7382"/>
    <w:rsid w:val="005E2631"/>
    <w:rsid w:val="005E5A61"/>
    <w:rsid w:val="005F6A0D"/>
    <w:rsid w:val="00600F11"/>
    <w:rsid w:val="00603024"/>
    <w:rsid w:val="00603FE6"/>
    <w:rsid w:val="00612451"/>
    <w:rsid w:val="0061327B"/>
    <w:rsid w:val="0061376E"/>
    <w:rsid w:val="00632CA9"/>
    <w:rsid w:val="00637C58"/>
    <w:rsid w:val="006472FE"/>
    <w:rsid w:val="00655971"/>
    <w:rsid w:val="00662E5E"/>
    <w:rsid w:val="00664BEE"/>
    <w:rsid w:val="00665E2F"/>
    <w:rsid w:val="00670C96"/>
    <w:rsid w:val="00671BE0"/>
    <w:rsid w:val="00677FE2"/>
    <w:rsid w:val="00681E0C"/>
    <w:rsid w:val="00681F6B"/>
    <w:rsid w:val="00682191"/>
    <w:rsid w:val="006849AC"/>
    <w:rsid w:val="006868C4"/>
    <w:rsid w:val="00696950"/>
    <w:rsid w:val="00697478"/>
    <w:rsid w:val="006A67A7"/>
    <w:rsid w:val="006B1DBE"/>
    <w:rsid w:val="006C1358"/>
    <w:rsid w:val="006C7A39"/>
    <w:rsid w:val="006E2BD3"/>
    <w:rsid w:val="006E5015"/>
    <w:rsid w:val="006F5483"/>
    <w:rsid w:val="006F54FF"/>
    <w:rsid w:val="006F5B35"/>
    <w:rsid w:val="006F654A"/>
    <w:rsid w:val="006F7F1F"/>
    <w:rsid w:val="006F7F8F"/>
    <w:rsid w:val="007038EE"/>
    <w:rsid w:val="00705D0D"/>
    <w:rsid w:val="0070616D"/>
    <w:rsid w:val="00714FBE"/>
    <w:rsid w:val="007153E6"/>
    <w:rsid w:val="00716E70"/>
    <w:rsid w:val="007170E6"/>
    <w:rsid w:val="00721334"/>
    <w:rsid w:val="00722B92"/>
    <w:rsid w:val="00733DE2"/>
    <w:rsid w:val="00751F0C"/>
    <w:rsid w:val="00752260"/>
    <w:rsid w:val="00752900"/>
    <w:rsid w:val="00754619"/>
    <w:rsid w:val="007554F4"/>
    <w:rsid w:val="00756673"/>
    <w:rsid w:val="007627ED"/>
    <w:rsid w:val="00764EEA"/>
    <w:rsid w:val="00782680"/>
    <w:rsid w:val="00786FD4"/>
    <w:rsid w:val="007943EA"/>
    <w:rsid w:val="00797658"/>
    <w:rsid w:val="00797794"/>
    <w:rsid w:val="00797BBC"/>
    <w:rsid w:val="007A0DA5"/>
    <w:rsid w:val="007A79B1"/>
    <w:rsid w:val="007B53A8"/>
    <w:rsid w:val="007B781E"/>
    <w:rsid w:val="007C0955"/>
    <w:rsid w:val="007C1524"/>
    <w:rsid w:val="007C331E"/>
    <w:rsid w:val="007C4247"/>
    <w:rsid w:val="007D5214"/>
    <w:rsid w:val="007D53E5"/>
    <w:rsid w:val="007E370E"/>
    <w:rsid w:val="007E4587"/>
    <w:rsid w:val="007E56AA"/>
    <w:rsid w:val="007E79BD"/>
    <w:rsid w:val="007F3C77"/>
    <w:rsid w:val="007F4488"/>
    <w:rsid w:val="00802F6F"/>
    <w:rsid w:val="00807094"/>
    <w:rsid w:val="00807373"/>
    <w:rsid w:val="00807498"/>
    <w:rsid w:val="008147E5"/>
    <w:rsid w:val="00820F56"/>
    <w:rsid w:val="0083399D"/>
    <w:rsid w:val="00833DB5"/>
    <w:rsid w:val="008356B3"/>
    <w:rsid w:val="00844484"/>
    <w:rsid w:val="00851280"/>
    <w:rsid w:val="00854ED1"/>
    <w:rsid w:val="00854FEF"/>
    <w:rsid w:val="00860E03"/>
    <w:rsid w:val="00861111"/>
    <w:rsid w:val="008613A2"/>
    <w:rsid w:val="00866DC8"/>
    <w:rsid w:val="00870EA2"/>
    <w:rsid w:val="0087159A"/>
    <w:rsid w:val="00871F70"/>
    <w:rsid w:val="008740E8"/>
    <w:rsid w:val="0087569B"/>
    <w:rsid w:val="00876055"/>
    <w:rsid w:val="0088212B"/>
    <w:rsid w:val="00885789"/>
    <w:rsid w:val="008904F2"/>
    <w:rsid w:val="008957D0"/>
    <w:rsid w:val="008A3104"/>
    <w:rsid w:val="008B39DE"/>
    <w:rsid w:val="008B3FFE"/>
    <w:rsid w:val="008B6A18"/>
    <w:rsid w:val="008D36DB"/>
    <w:rsid w:val="008D58A6"/>
    <w:rsid w:val="008D6AD9"/>
    <w:rsid w:val="008D722F"/>
    <w:rsid w:val="008E4E0B"/>
    <w:rsid w:val="008E7318"/>
    <w:rsid w:val="008F08B4"/>
    <w:rsid w:val="008F4A42"/>
    <w:rsid w:val="008F7D40"/>
    <w:rsid w:val="00900443"/>
    <w:rsid w:val="00900F66"/>
    <w:rsid w:val="009044B8"/>
    <w:rsid w:val="00914026"/>
    <w:rsid w:val="00915085"/>
    <w:rsid w:val="0091525F"/>
    <w:rsid w:val="0092032B"/>
    <w:rsid w:val="0092338D"/>
    <w:rsid w:val="009357E4"/>
    <w:rsid w:val="00936235"/>
    <w:rsid w:val="009366DE"/>
    <w:rsid w:val="009430B5"/>
    <w:rsid w:val="00945F60"/>
    <w:rsid w:val="00953E28"/>
    <w:rsid w:val="009555FF"/>
    <w:rsid w:val="009624A3"/>
    <w:rsid w:val="00963B9F"/>
    <w:rsid w:val="00967134"/>
    <w:rsid w:val="0097069C"/>
    <w:rsid w:val="00977962"/>
    <w:rsid w:val="00985440"/>
    <w:rsid w:val="009879C0"/>
    <w:rsid w:val="00990986"/>
    <w:rsid w:val="00990C84"/>
    <w:rsid w:val="009970C9"/>
    <w:rsid w:val="009A1AC5"/>
    <w:rsid w:val="009A1F54"/>
    <w:rsid w:val="009A3DB0"/>
    <w:rsid w:val="009A553D"/>
    <w:rsid w:val="009A6D4B"/>
    <w:rsid w:val="009B050E"/>
    <w:rsid w:val="009B2F58"/>
    <w:rsid w:val="009B3CE5"/>
    <w:rsid w:val="009B751D"/>
    <w:rsid w:val="009B7F0B"/>
    <w:rsid w:val="009C4F64"/>
    <w:rsid w:val="009D006A"/>
    <w:rsid w:val="009E50D6"/>
    <w:rsid w:val="009E6769"/>
    <w:rsid w:val="009E6CB8"/>
    <w:rsid w:val="009E6E8C"/>
    <w:rsid w:val="009E72EC"/>
    <w:rsid w:val="009F0065"/>
    <w:rsid w:val="009F1A36"/>
    <w:rsid w:val="009F35DD"/>
    <w:rsid w:val="009F4522"/>
    <w:rsid w:val="009F510E"/>
    <w:rsid w:val="00A01538"/>
    <w:rsid w:val="00A035A5"/>
    <w:rsid w:val="00A04B7B"/>
    <w:rsid w:val="00A04FE9"/>
    <w:rsid w:val="00A0522A"/>
    <w:rsid w:val="00A12893"/>
    <w:rsid w:val="00A12E05"/>
    <w:rsid w:val="00A145A2"/>
    <w:rsid w:val="00A15988"/>
    <w:rsid w:val="00A323A4"/>
    <w:rsid w:val="00A342BE"/>
    <w:rsid w:val="00A44210"/>
    <w:rsid w:val="00A45F03"/>
    <w:rsid w:val="00A51DBF"/>
    <w:rsid w:val="00A520F7"/>
    <w:rsid w:val="00A52846"/>
    <w:rsid w:val="00A53FA0"/>
    <w:rsid w:val="00A54F48"/>
    <w:rsid w:val="00A55DB3"/>
    <w:rsid w:val="00A65B78"/>
    <w:rsid w:val="00A65BB5"/>
    <w:rsid w:val="00A66EDF"/>
    <w:rsid w:val="00A7141F"/>
    <w:rsid w:val="00A71F4D"/>
    <w:rsid w:val="00A71FE4"/>
    <w:rsid w:val="00A73958"/>
    <w:rsid w:val="00A75997"/>
    <w:rsid w:val="00A8055C"/>
    <w:rsid w:val="00A8270D"/>
    <w:rsid w:val="00A84A85"/>
    <w:rsid w:val="00A871C2"/>
    <w:rsid w:val="00A92E6D"/>
    <w:rsid w:val="00AB7C8D"/>
    <w:rsid w:val="00AC00C9"/>
    <w:rsid w:val="00AC25A6"/>
    <w:rsid w:val="00AC25FD"/>
    <w:rsid w:val="00AD7E73"/>
    <w:rsid w:val="00AD7F2F"/>
    <w:rsid w:val="00AE0819"/>
    <w:rsid w:val="00AE5D12"/>
    <w:rsid w:val="00AF000F"/>
    <w:rsid w:val="00AF5AC9"/>
    <w:rsid w:val="00B00A07"/>
    <w:rsid w:val="00B0150B"/>
    <w:rsid w:val="00B12E97"/>
    <w:rsid w:val="00B156DB"/>
    <w:rsid w:val="00B1715D"/>
    <w:rsid w:val="00B27450"/>
    <w:rsid w:val="00B30BC3"/>
    <w:rsid w:val="00B32E7F"/>
    <w:rsid w:val="00B35145"/>
    <w:rsid w:val="00B35D4E"/>
    <w:rsid w:val="00B40219"/>
    <w:rsid w:val="00B4525F"/>
    <w:rsid w:val="00B4590F"/>
    <w:rsid w:val="00B4665E"/>
    <w:rsid w:val="00B4711A"/>
    <w:rsid w:val="00B575C8"/>
    <w:rsid w:val="00B62949"/>
    <w:rsid w:val="00B6619B"/>
    <w:rsid w:val="00B726A4"/>
    <w:rsid w:val="00B7501C"/>
    <w:rsid w:val="00B7694B"/>
    <w:rsid w:val="00B87940"/>
    <w:rsid w:val="00BA2BBD"/>
    <w:rsid w:val="00BA4765"/>
    <w:rsid w:val="00BB10BE"/>
    <w:rsid w:val="00BB1ACF"/>
    <w:rsid w:val="00BB2953"/>
    <w:rsid w:val="00BC44CE"/>
    <w:rsid w:val="00BC74BF"/>
    <w:rsid w:val="00BD26C7"/>
    <w:rsid w:val="00BD6D1C"/>
    <w:rsid w:val="00BE0857"/>
    <w:rsid w:val="00BE176B"/>
    <w:rsid w:val="00BE3854"/>
    <w:rsid w:val="00BE75EF"/>
    <w:rsid w:val="00BF0D26"/>
    <w:rsid w:val="00BF1944"/>
    <w:rsid w:val="00BF3CB5"/>
    <w:rsid w:val="00BF65F5"/>
    <w:rsid w:val="00BF73CB"/>
    <w:rsid w:val="00C02711"/>
    <w:rsid w:val="00C03852"/>
    <w:rsid w:val="00C0397D"/>
    <w:rsid w:val="00C04675"/>
    <w:rsid w:val="00C121CA"/>
    <w:rsid w:val="00C14D2B"/>
    <w:rsid w:val="00C16315"/>
    <w:rsid w:val="00C209F2"/>
    <w:rsid w:val="00C2131A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55AE6"/>
    <w:rsid w:val="00C61376"/>
    <w:rsid w:val="00C64ECA"/>
    <w:rsid w:val="00C718ED"/>
    <w:rsid w:val="00C77BA2"/>
    <w:rsid w:val="00C8140F"/>
    <w:rsid w:val="00C82B51"/>
    <w:rsid w:val="00C93073"/>
    <w:rsid w:val="00C94D84"/>
    <w:rsid w:val="00C97BC0"/>
    <w:rsid w:val="00CA1230"/>
    <w:rsid w:val="00CA3601"/>
    <w:rsid w:val="00CA430D"/>
    <w:rsid w:val="00CA7520"/>
    <w:rsid w:val="00CB21F1"/>
    <w:rsid w:val="00CC0D84"/>
    <w:rsid w:val="00CC1937"/>
    <w:rsid w:val="00CC6910"/>
    <w:rsid w:val="00CC780F"/>
    <w:rsid w:val="00CD02D2"/>
    <w:rsid w:val="00CD2F94"/>
    <w:rsid w:val="00CE0F18"/>
    <w:rsid w:val="00CE1D06"/>
    <w:rsid w:val="00CE2D39"/>
    <w:rsid w:val="00CE3D28"/>
    <w:rsid w:val="00CE524F"/>
    <w:rsid w:val="00CF0BD9"/>
    <w:rsid w:val="00CF58B4"/>
    <w:rsid w:val="00CF7360"/>
    <w:rsid w:val="00D016A7"/>
    <w:rsid w:val="00D10A59"/>
    <w:rsid w:val="00D11956"/>
    <w:rsid w:val="00D12587"/>
    <w:rsid w:val="00D16807"/>
    <w:rsid w:val="00D21EBA"/>
    <w:rsid w:val="00D34C85"/>
    <w:rsid w:val="00D36DD3"/>
    <w:rsid w:val="00D416AA"/>
    <w:rsid w:val="00D41B5A"/>
    <w:rsid w:val="00D45259"/>
    <w:rsid w:val="00D45E68"/>
    <w:rsid w:val="00D473E9"/>
    <w:rsid w:val="00D47E8F"/>
    <w:rsid w:val="00D50D89"/>
    <w:rsid w:val="00D514DC"/>
    <w:rsid w:val="00D52BCF"/>
    <w:rsid w:val="00D55B17"/>
    <w:rsid w:val="00D60B23"/>
    <w:rsid w:val="00D70A32"/>
    <w:rsid w:val="00D72352"/>
    <w:rsid w:val="00D73601"/>
    <w:rsid w:val="00D7759F"/>
    <w:rsid w:val="00D81FDC"/>
    <w:rsid w:val="00D84313"/>
    <w:rsid w:val="00D86522"/>
    <w:rsid w:val="00D91D9C"/>
    <w:rsid w:val="00D92579"/>
    <w:rsid w:val="00D9285D"/>
    <w:rsid w:val="00D93F43"/>
    <w:rsid w:val="00D94039"/>
    <w:rsid w:val="00D954D2"/>
    <w:rsid w:val="00DA52C0"/>
    <w:rsid w:val="00DA5553"/>
    <w:rsid w:val="00DA5FB3"/>
    <w:rsid w:val="00DA6527"/>
    <w:rsid w:val="00DB3411"/>
    <w:rsid w:val="00DC5E71"/>
    <w:rsid w:val="00DD3008"/>
    <w:rsid w:val="00DD7E7A"/>
    <w:rsid w:val="00DE06AE"/>
    <w:rsid w:val="00DE2176"/>
    <w:rsid w:val="00DE54D7"/>
    <w:rsid w:val="00DE5DCE"/>
    <w:rsid w:val="00DF0AF7"/>
    <w:rsid w:val="00DF1518"/>
    <w:rsid w:val="00DF158E"/>
    <w:rsid w:val="00DF26C2"/>
    <w:rsid w:val="00DF7AB0"/>
    <w:rsid w:val="00E04368"/>
    <w:rsid w:val="00E110B7"/>
    <w:rsid w:val="00E118AE"/>
    <w:rsid w:val="00E14C46"/>
    <w:rsid w:val="00E1558C"/>
    <w:rsid w:val="00E15B63"/>
    <w:rsid w:val="00E221F0"/>
    <w:rsid w:val="00E24F5F"/>
    <w:rsid w:val="00E3598B"/>
    <w:rsid w:val="00E4442E"/>
    <w:rsid w:val="00E45CD4"/>
    <w:rsid w:val="00E504AE"/>
    <w:rsid w:val="00E53558"/>
    <w:rsid w:val="00E55E07"/>
    <w:rsid w:val="00E56B31"/>
    <w:rsid w:val="00E623B1"/>
    <w:rsid w:val="00E6476F"/>
    <w:rsid w:val="00E74A3F"/>
    <w:rsid w:val="00E813F6"/>
    <w:rsid w:val="00E835C6"/>
    <w:rsid w:val="00E84D82"/>
    <w:rsid w:val="00E86C9E"/>
    <w:rsid w:val="00E905E1"/>
    <w:rsid w:val="00E93434"/>
    <w:rsid w:val="00E964E5"/>
    <w:rsid w:val="00EA08A6"/>
    <w:rsid w:val="00EA5D3A"/>
    <w:rsid w:val="00EB051F"/>
    <w:rsid w:val="00EB3EC0"/>
    <w:rsid w:val="00EC0C1D"/>
    <w:rsid w:val="00EC2BD0"/>
    <w:rsid w:val="00EC46AB"/>
    <w:rsid w:val="00EC7A2F"/>
    <w:rsid w:val="00ED1F4B"/>
    <w:rsid w:val="00ED33E1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60"/>
    <w:rsid w:val="00F34A0B"/>
    <w:rsid w:val="00F34B03"/>
    <w:rsid w:val="00F367E7"/>
    <w:rsid w:val="00F40ECF"/>
    <w:rsid w:val="00F44474"/>
    <w:rsid w:val="00F51932"/>
    <w:rsid w:val="00F52169"/>
    <w:rsid w:val="00F52725"/>
    <w:rsid w:val="00F532B8"/>
    <w:rsid w:val="00F536EE"/>
    <w:rsid w:val="00F572F5"/>
    <w:rsid w:val="00F57A61"/>
    <w:rsid w:val="00F64041"/>
    <w:rsid w:val="00F705BB"/>
    <w:rsid w:val="00F744BA"/>
    <w:rsid w:val="00F75F25"/>
    <w:rsid w:val="00F84A93"/>
    <w:rsid w:val="00F874E4"/>
    <w:rsid w:val="00FA649D"/>
    <w:rsid w:val="00FB09FB"/>
    <w:rsid w:val="00FB1BCE"/>
    <w:rsid w:val="00FB22C3"/>
    <w:rsid w:val="00FB6FC6"/>
    <w:rsid w:val="00FC1146"/>
    <w:rsid w:val="00FC236A"/>
    <w:rsid w:val="00FC51D9"/>
    <w:rsid w:val="00FC61C5"/>
    <w:rsid w:val="00FD428A"/>
    <w:rsid w:val="00FD6DC1"/>
    <w:rsid w:val="00FE13E1"/>
    <w:rsid w:val="00FE5917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4:docId w14:val="0AE7DD9D"/>
  <w15:docId w15:val="{F42351A7-4CB6-4475-974F-0846640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E5A61"/>
    <w:pPr>
      <w:spacing w:line="312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11956"/>
    <w:pPr>
      <w:keepNext/>
      <w:numPr>
        <w:numId w:val="3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D11956"/>
    <w:pPr>
      <w:keepNext/>
      <w:numPr>
        <w:ilvl w:val="1"/>
        <w:numId w:val="3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D11956"/>
    <w:pPr>
      <w:keepNext/>
      <w:numPr>
        <w:ilvl w:val="2"/>
        <w:numId w:val="3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rsid w:val="00577290"/>
    <w:pPr>
      <w:numPr>
        <w:ilvl w:val="3"/>
        <w:numId w:val="3"/>
      </w:numPr>
      <w:spacing w:after="60"/>
      <w:contextualSpacing/>
      <w:outlineLvl w:val="3"/>
    </w:pPr>
    <w:rPr>
      <w:b/>
      <w:bCs/>
      <w:sz w:val="24"/>
      <w:szCs w:val="22"/>
      <w:lang w:val="en-GB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Standard"/>
    <w:next w:val="Standard"/>
    <w:rsid w:val="0070616D"/>
    <w:pPr>
      <w:spacing w:after="120" w:line="240" w:lineRule="auto"/>
      <w:outlineLvl w:val="0"/>
    </w:pPr>
    <w:rPr>
      <w:sz w:val="36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0616D"/>
    <w:pPr>
      <w:tabs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D11956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nhideWhenUsed/>
    <w:qFormat/>
    <w:rsid w:val="0000261A"/>
    <w:rPr>
      <w:szCs w:val="22"/>
      <w:lang w:val="de-AT" w:eastAsia="en-US" w:bidi="en-US"/>
    </w:rPr>
  </w:style>
  <w:style w:type="paragraph" w:styleId="Literaturverzeichnis">
    <w:name w:val="Bibliography"/>
    <w:basedOn w:val="Standard"/>
    <w:unhideWhenUsed/>
    <w:qFormat/>
    <w:rsid w:val="00A55DB3"/>
    <w:pPr>
      <w:numPr>
        <w:numId w:val="45"/>
      </w:numPr>
      <w:spacing w:after="200"/>
      <w:ind w:hanging="720"/>
    </w:pPr>
    <w:rPr>
      <w:rFonts w:cs="Arial"/>
      <w:noProof/>
      <w:szCs w:val="22"/>
      <w:lang w:val="en-US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70616D"/>
    <w:pPr>
      <w:spacing w:after="120"/>
      <w:outlineLvl w:val="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70616D"/>
    <w:rPr>
      <w:rFonts w:ascii="Arial" w:hAnsi="Arial"/>
      <w:b/>
      <w:sz w:val="36"/>
      <w:szCs w:val="36"/>
      <w:lang w:eastAsia="en-US" w:bidi="en-US"/>
    </w:rPr>
  </w:style>
  <w:style w:type="paragraph" w:customStyle="1" w:styleId="DeckblattBachelorarbeit">
    <w:name w:val="Deckblatt Bachelorarbeit"/>
    <w:basedOn w:val="Standard"/>
    <w:rsid w:val="00382D13"/>
    <w:pPr>
      <w:tabs>
        <w:tab w:val="left" w:pos="426"/>
      </w:tabs>
      <w:jc w:val="left"/>
    </w:pPr>
    <w:rPr>
      <w:rFonts w:cs="Arial"/>
      <w:b/>
      <w:color w:val="000000" w:themeColor="text1"/>
      <w:sz w:val="40"/>
      <w:szCs w:val="40"/>
    </w:rPr>
  </w:style>
  <w:style w:type="paragraph" w:customStyle="1" w:styleId="DeckblattStudiengang">
    <w:name w:val="Deckblatt Studiengang"/>
    <w:basedOn w:val="Standard"/>
    <w:rsid w:val="00382D13"/>
    <w:pPr>
      <w:tabs>
        <w:tab w:val="left" w:pos="426"/>
      </w:tabs>
      <w:spacing w:before="120"/>
      <w:jc w:val="left"/>
    </w:pPr>
    <w:rPr>
      <w:rFonts w:cs="Arial"/>
      <w:color w:val="000000" w:themeColor="text1"/>
      <w:sz w:val="32"/>
      <w:szCs w:val="32"/>
    </w:rPr>
  </w:style>
  <w:style w:type="paragraph" w:customStyle="1" w:styleId="DeckblattArbeitstitel">
    <w:name w:val="Deckblatt Arbeitstitel"/>
    <w:basedOn w:val="Standard"/>
    <w:rsid w:val="00382D13"/>
    <w:pPr>
      <w:jc w:val="left"/>
    </w:pPr>
    <w:rPr>
      <w:b/>
      <w:color w:val="000000" w:themeColor="text1"/>
      <w:sz w:val="40"/>
      <w:szCs w:val="40"/>
    </w:rPr>
  </w:style>
  <w:style w:type="paragraph" w:customStyle="1" w:styleId="DeckblattAutor">
    <w:name w:val="Deckblatt Autor"/>
    <w:basedOn w:val="Standard"/>
    <w:rsid w:val="00382D13"/>
    <w:pPr>
      <w:tabs>
        <w:tab w:val="left" w:pos="426"/>
      </w:tabs>
      <w:spacing w:line="276" w:lineRule="auto"/>
      <w:jc w:val="left"/>
    </w:pPr>
    <w:rPr>
      <w:rFonts w:cs="Arial"/>
      <w:color w:val="000000" w:themeColor="text1"/>
      <w:sz w:val="26"/>
      <w:szCs w:val="26"/>
    </w:rPr>
  </w:style>
  <w:style w:type="paragraph" w:customStyle="1" w:styleId="Anmerkungen">
    <w:name w:val="Anmerkungen"/>
    <w:basedOn w:val="Standard"/>
    <w:qFormat/>
    <w:rsid w:val="002F11F7"/>
    <w:rPr>
      <w:color w:val="008462"/>
      <w:szCs w:val="22"/>
    </w:rPr>
  </w:style>
  <w:style w:type="character" w:styleId="Fett">
    <w:name w:val="Strong"/>
    <w:basedOn w:val="Absatz-Standardschriftart"/>
    <w:qFormat/>
    <w:rsid w:val="0039203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382D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IBA~1\AppData\Local\Temp\Vorlage%20BP%20D-3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E3A313BCD48E1B7BA78FB9EDF93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62BE23-6C12-4E88-A440-E8293B7BEEE1}"/>
      </w:docPartPr>
      <w:docPartBody>
        <w:p w:rsidR="00EE1B93" w:rsidRDefault="006E4721" w:rsidP="006E4721">
          <w:pPr>
            <w:pStyle w:val="0C6E3A313BCD48E1B7BA78FB9EDF930B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D973336B2F9F4F8286A5A1FCA01092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728071-75D7-4831-A56E-C8F7F788878D}"/>
      </w:docPartPr>
      <w:docPartBody>
        <w:p w:rsidR="00EE1B93" w:rsidRDefault="006E4721" w:rsidP="006E4721">
          <w:pPr>
            <w:pStyle w:val="D973336B2F9F4F8286A5A1FCA01092F4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614057-38A5-4C92-AF97-B3816DC6D10C}"/>
      </w:docPartPr>
      <w:docPartBody>
        <w:p w:rsidR="00850ABF" w:rsidRDefault="00187380">
          <w:r w:rsidRPr="00B7621A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21"/>
    <w:rsid w:val="00187380"/>
    <w:rsid w:val="006E4721"/>
    <w:rsid w:val="00850ABF"/>
    <w:rsid w:val="00D64F72"/>
    <w:rsid w:val="00E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87380"/>
    <w:rPr>
      <w:color w:val="808080"/>
    </w:rPr>
  </w:style>
  <w:style w:type="paragraph" w:customStyle="1" w:styleId="0C6E3A313BCD48E1B7BA78FB9EDF930B">
    <w:name w:val="0C6E3A313BCD48E1B7BA78FB9EDF930B"/>
    <w:rsid w:val="006E4721"/>
  </w:style>
  <w:style w:type="paragraph" w:customStyle="1" w:styleId="D973336B2F9F4F8286A5A1FCA01092F4">
    <w:name w:val="D973336B2F9F4F8286A5A1FCA01092F4"/>
    <w:rsid w:val="006E4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Bal</b:Tag>
    <b:SourceType>Book</b:SourceType>
    <b:Guid>{15313086-B45F-42BA-85C5-9E819D7B14CD}</b:Guid>
    <b:Author>
      <b:Author>
        <b:NameList>
          <b:Person>
            <b:Last>Balzert</b:Last>
            <b:First>H.</b:First>
          </b:Person>
        </b:NameList>
      </b:Author>
    </b:Author>
    <b:Title>Lehrbuch der Objektmodellierung - Analyse und Entwurf mit der UML 2,  2. Ausg., Elsevier GmbH, München 2005.</b:Title>
    <b:City>München</b:City>
    <b:Year>2005</b:Year>
    <b:Publisher>Elsevier GmbH</b:Publisher>
    <b:RefOrder>1</b:RefOrder>
  </b:Source>
  <b:Source>
    <b:Tag>Wag07</b:Tag>
    <b:SourceType>Book</b:SourceType>
    <b:Guid>{A7BB4E47-2E89-441C-8528-2A6195479E92}</b:Guid>
    <b:Title>Performance Excellence. Der Praxisleitfaden zum effektiven Prozessmanagement</b:Title>
    <b:Year>2007</b:Year>
    <b:City>München</b:City>
    <b:Publisher>Hanser Fachbuch</b:Publisher>
    <b:Author>
      <b:Author>
        <b:NameList>
          <b:Person>
            <b:Last>Wagner</b:Last>
            <b:Middle>W.</b:Middle>
            <b:First>K.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1F9322D-3D44-49D0-9EB5-16218D76A892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791DC747-B64A-4195-89B5-2967AC29A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BP D-3</Template>
  <TotalTime>0</TotalTime>
  <Pages>10</Pages>
  <Words>836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Arbeitstitel</vt:lpstr>
    </vt:vector>
  </TitlesOfParts>
  <Company>Technikum Wien</Company>
  <LinksUpToDate>false</LinksUpToDate>
  <CharactersWithSpaces>6097</CharactersWithSpaces>
  <SharedDoc>false</SharedDoc>
  <HLinks>
    <vt:vector size="84" baseType="variant"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_Toc296002811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_Toc296002810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_Toc296002809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_Toc296002808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_Toc296002807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_Toc296002806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_Toc296002805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_Toc296002804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_Toc296002803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_Toc296002802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_Toc296002801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_Toc296002800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_Toc296002799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_Toc296002798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Arbeitstitel</dc:title>
  <dc:subject>LABORPROTOKOLL</dc:subject>
  <dc:creator>Titel Vorname Name, Titel</dc:creator>
  <cp:keywords/>
  <cp:lastModifiedBy>Martin Deinhofer</cp:lastModifiedBy>
  <cp:revision>2</cp:revision>
  <cp:lastPrinted>2022-01-28T21:25:00Z</cp:lastPrinted>
  <dcterms:created xsi:type="dcterms:W3CDTF">2023-03-15T11:35:00Z</dcterms:created>
  <dcterms:modified xsi:type="dcterms:W3CDTF">2023-03-15T11:35:00Z</dcterms:modified>
</cp:coreProperties>
</file>